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1">
    <w:nsid w:val="03772BDF"/>
    <w:multiLevelType w:val="hybridMultilevel"/>
    <w:tmpl w:val="8D5C77FC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hanging="720" w:left="1080"/>
      </w:pPr>
      <w:rPr>
        <w:rFonts w:ascii="Calibri" w:cstheme="minorBidi" w:eastAsiaTheme="minorEastAsia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FAC7112"/>
    <w:multiLevelType w:val="multilevel"/>
    <w:tmpl w:val="0480DD06"/>
    <w:lvl w:ilvl="0">
      <w:start w:val="1"/>
      <w:numFmt w:val="decimal"/>
      <w:lvlText w:val="%1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15:restartNumberingAfterBreak="0" w:abstractNumId="4">
    <w:nsid w:val="12893AA0"/>
    <w:multiLevelType w:val="hybridMultilevel"/>
    <w:tmpl w:val="BD9EE7F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hanging="360" w:left="720"/>
      </w:pPr>
      <w:rPr>
        <w:rFonts w:ascii="Symbol" w:cs="Times New Roman" w:eastAsiaTheme="minorEastAsia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hanging="360" w:left="774"/>
      </w:pPr>
      <w:rPr>
        <w:rFonts w:ascii="Symbol" w:cs="Times New Roman" w:eastAsiaTheme="minorEastAsia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94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1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934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54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7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94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14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534"/>
      </w:pPr>
      <w:rPr>
        <w:rFonts w:ascii="Wingdings" w:hAnsi="Wingdings" w:hint="default"/>
      </w:rPr>
    </w:lvl>
  </w:abstractNum>
  <w:abstractNum w15:restartNumberingAfterBreak="0" w:abstractNumId="7">
    <w:nsid w:val="208C643A"/>
    <w:multiLevelType w:val="hybridMultilevel"/>
    <w:tmpl w:val="64A0B2DE"/>
    <w:lvl w:ilvl="0" w:tplc="8790447E">
      <w:start w:val="1"/>
      <w:numFmt w:val="bullet"/>
      <w:lvlText w:val="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22013F90"/>
    <w:multiLevelType w:val="hybridMultilevel"/>
    <w:tmpl w:val="4F7A8AD4"/>
    <w:lvl w:ilvl="0" w:tplc="8B802894">
      <w:start w:val="1"/>
      <w:numFmt w:val="bullet"/>
      <w:lvlText w:val=""/>
      <w:lvlJc w:val="left"/>
      <w:pPr>
        <w:ind w:hanging="360" w:left="21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9">
    <w:nsid w:val="2958406D"/>
    <w:multiLevelType w:val="hybridMultilevel"/>
    <w:tmpl w:val="8EFE34F2"/>
    <w:lvl w:ilvl="0" w:tplc="861685B8">
      <w:start w:val="1"/>
      <w:numFmt w:val="bullet"/>
      <w:pStyle w:val="ListParagraph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hanging="720" w:left="1080"/>
      </w:pPr>
      <w:rPr>
        <w:rFonts w:ascii="Calibri" w:cstheme="minorBid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43325B0E">
      <w:numFmt w:val="bullet"/>
      <w:lvlText w:val=""/>
      <w:lvlJc w:val="left"/>
      <w:pPr>
        <w:ind w:hanging="360" w:left="2160"/>
      </w:pPr>
      <w:rPr>
        <w:rFonts w:ascii="Symbol" w:cs="Times New Roman" w:eastAsiaTheme="minorEastAsia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429547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6BCE0325"/>
    <w:multiLevelType w:val="hybridMultilevel"/>
    <w:tmpl w:val="7DE2A946"/>
    <w:lvl w:ilvl="0" w:tplc="934A1914">
      <w:start w:val="1"/>
      <w:numFmt w:val="bullet"/>
      <w:lvlText w:val="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3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hanging="360" w:left="720"/>
      </w:pPr>
      <w:rPr>
        <w:rFonts w:ascii="Symbol" w:cs="Times New Roman" w:eastAsiaTheme="minorEastAsia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0"/>
    <w:lvlOverride w:ilvl="0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90"/>
  <w:displayBackgroundShape/>
  <w:proofState w:grammar="clean" w:spelling="clean"/>
  <w:formsDesign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bI0MbcwNjQ1NjRT0lEKTi0uzszPAykwrAUADY6X/ywAAAA="/>
  </w:docVars>
  <w:rsids>
    <w:rsidRoot w:val="00A957F1"/>
    <w:rsid w:val="000014D4"/>
    <w:rsid w:val="00001FE3"/>
    <w:rsid w:val="00002BED"/>
    <w:rsid w:val="000046F6"/>
    <w:rsid w:val="0000517C"/>
    <w:rsid w:val="00007221"/>
    <w:rsid w:val="00014434"/>
    <w:rsid w:val="000164AE"/>
    <w:rsid w:val="00021AE1"/>
    <w:rsid w:val="00022D48"/>
    <w:rsid w:val="00030FC9"/>
    <w:rsid w:val="000319DD"/>
    <w:rsid w:val="000372AA"/>
    <w:rsid w:val="00040CC2"/>
    <w:rsid w:val="00042581"/>
    <w:rsid w:val="000428F5"/>
    <w:rsid w:val="00044FC6"/>
    <w:rsid w:val="00046037"/>
    <w:rsid w:val="00051DF2"/>
    <w:rsid w:val="00057958"/>
    <w:rsid w:val="00057977"/>
    <w:rsid w:val="00065FB6"/>
    <w:rsid w:val="00071F84"/>
    <w:rsid w:val="000739C9"/>
    <w:rsid w:val="000739F2"/>
    <w:rsid w:val="00074188"/>
    <w:rsid w:val="00081003"/>
    <w:rsid w:val="00083D1A"/>
    <w:rsid w:val="0009134D"/>
    <w:rsid w:val="0009384D"/>
    <w:rsid w:val="0009491E"/>
    <w:rsid w:val="000A228B"/>
    <w:rsid w:val="000A26FA"/>
    <w:rsid w:val="000A3E4B"/>
    <w:rsid w:val="000A4110"/>
    <w:rsid w:val="000A7069"/>
    <w:rsid w:val="000B390B"/>
    <w:rsid w:val="000B40ED"/>
    <w:rsid w:val="000B4FF9"/>
    <w:rsid w:val="000C7008"/>
    <w:rsid w:val="000D0561"/>
    <w:rsid w:val="000D28DD"/>
    <w:rsid w:val="000D4613"/>
    <w:rsid w:val="000D65DA"/>
    <w:rsid w:val="000D7C7E"/>
    <w:rsid w:val="000E264F"/>
    <w:rsid w:val="000E2BA8"/>
    <w:rsid w:val="000E5341"/>
    <w:rsid w:val="000F2D52"/>
    <w:rsid w:val="001050E3"/>
    <w:rsid w:val="00105410"/>
    <w:rsid w:val="001110DB"/>
    <w:rsid w:val="001129FA"/>
    <w:rsid w:val="00114E27"/>
    <w:rsid w:val="00117798"/>
    <w:rsid w:val="00121F77"/>
    <w:rsid w:val="001234CF"/>
    <w:rsid w:val="00123569"/>
    <w:rsid w:val="0012542E"/>
    <w:rsid w:val="00125903"/>
    <w:rsid w:val="00131F27"/>
    <w:rsid w:val="00136B3D"/>
    <w:rsid w:val="00140224"/>
    <w:rsid w:val="00143B28"/>
    <w:rsid w:val="0014647A"/>
    <w:rsid w:val="0015376E"/>
    <w:rsid w:val="00154665"/>
    <w:rsid w:val="00154FB4"/>
    <w:rsid w:val="00157E38"/>
    <w:rsid w:val="00160072"/>
    <w:rsid w:val="001611ED"/>
    <w:rsid w:val="00163A68"/>
    <w:rsid w:val="0017062F"/>
    <w:rsid w:val="00174126"/>
    <w:rsid w:val="001749AD"/>
    <w:rsid w:val="00177C26"/>
    <w:rsid w:val="0018024D"/>
    <w:rsid w:val="00181D8A"/>
    <w:rsid w:val="001836C9"/>
    <w:rsid w:val="001841E4"/>
    <w:rsid w:val="001843E1"/>
    <w:rsid w:val="0018606E"/>
    <w:rsid w:val="001871D4"/>
    <w:rsid w:val="00190A9F"/>
    <w:rsid w:val="001969E6"/>
    <w:rsid w:val="00197B13"/>
    <w:rsid w:val="001A0B84"/>
    <w:rsid w:val="001A0E1C"/>
    <w:rsid w:val="001A1308"/>
    <w:rsid w:val="001A1BAE"/>
    <w:rsid w:val="001A2110"/>
    <w:rsid w:val="001A2E2F"/>
    <w:rsid w:val="001B1A2A"/>
    <w:rsid w:val="001B287E"/>
    <w:rsid w:val="001C3140"/>
    <w:rsid w:val="001D0277"/>
    <w:rsid w:val="001D1444"/>
    <w:rsid w:val="001D2DC6"/>
    <w:rsid w:val="001D2E14"/>
    <w:rsid w:val="001D76BE"/>
    <w:rsid w:val="001E1D5B"/>
    <w:rsid w:val="001E3635"/>
    <w:rsid w:val="001F08BB"/>
    <w:rsid w:val="001F3798"/>
    <w:rsid w:val="001F7F31"/>
    <w:rsid w:val="00200004"/>
    <w:rsid w:val="00201409"/>
    <w:rsid w:val="00205427"/>
    <w:rsid w:val="00206688"/>
    <w:rsid w:val="0021344A"/>
    <w:rsid w:val="00215D0F"/>
    <w:rsid w:val="002178AC"/>
    <w:rsid w:val="0022101C"/>
    <w:rsid w:val="002220B7"/>
    <w:rsid w:val="00224392"/>
    <w:rsid w:val="002248BB"/>
    <w:rsid w:val="0022667B"/>
    <w:rsid w:val="002327F9"/>
    <w:rsid w:val="00232C96"/>
    <w:rsid w:val="00234D1C"/>
    <w:rsid w:val="00234E28"/>
    <w:rsid w:val="00236801"/>
    <w:rsid w:val="00242A76"/>
    <w:rsid w:val="002446B9"/>
    <w:rsid w:val="00244B33"/>
    <w:rsid w:val="00245212"/>
    <w:rsid w:val="00247FB2"/>
    <w:rsid w:val="00250B24"/>
    <w:rsid w:val="00251CBD"/>
    <w:rsid w:val="00253058"/>
    <w:rsid w:val="00254B5E"/>
    <w:rsid w:val="00256A3C"/>
    <w:rsid w:val="00260266"/>
    <w:rsid w:val="002634EA"/>
    <w:rsid w:val="002675F6"/>
    <w:rsid w:val="00270B39"/>
    <w:rsid w:val="002717FB"/>
    <w:rsid w:val="002732F9"/>
    <w:rsid w:val="00274C51"/>
    <w:rsid w:val="00275898"/>
    <w:rsid w:val="00280D89"/>
    <w:rsid w:val="00283C45"/>
    <w:rsid w:val="00287B89"/>
    <w:rsid w:val="00291E3E"/>
    <w:rsid w:val="0029372E"/>
    <w:rsid w:val="00294B99"/>
    <w:rsid w:val="002970DD"/>
    <w:rsid w:val="00297DDE"/>
    <w:rsid w:val="002A113A"/>
    <w:rsid w:val="002A226A"/>
    <w:rsid w:val="002A49C3"/>
    <w:rsid w:val="002A4FCF"/>
    <w:rsid w:val="002A77C2"/>
    <w:rsid w:val="002A7FC4"/>
    <w:rsid w:val="002B03AB"/>
    <w:rsid w:val="002B413F"/>
    <w:rsid w:val="002C0185"/>
    <w:rsid w:val="002C26F0"/>
    <w:rsid w:val="002C3918"/>
    <w:rsid w:val="002D0381"/>
    <w:rsid w:val="002D1566"/>
    <w:rsid w:val="002D1DA8"/>
    <w:rsid w:val="002D58C4"/>
    <w:rsid w:val="002E0E3B"/>
    <w:rsid w:val="002E1922"/>
    <w:rsid w:val="002E4460"/>
    <w:rsid w:val="002F2B69"/>
    <w:rsid w:val="002F3EAC"/>
    <w:rsid w:val="002F56B5"/>
    <w:rsid w:val="002F7C77"/>
    <w:rsid w:val="00302BC0"/>
    <w:rsid w:val="00304986"/>
    <w:rsid w:val="00305B30"/>
    <w:rsid w:val="0030782F"/>
    <w:rsid w:val="00313E25"/>
    <w:rsid w:val="003157F7"/>
    <w:rsid w:val="00315966"/>
    <w:rsid w:val="003204EB"/>
    <w:rsid w:val="00320A77"/>
    <w:rsid w:val="0032577D"/>
    <w:rsid w:val="00330242"/>
    <w:rsid w:val="00335FC3"/>
    <w:rsid w:val="00336C94"/>
    <w:rsid w:val="003410A5"/>
    <w:rsid w:val="003456CA"/>
    <w:rsid w:val="00354C1C"/>
    <w:rsid w:val="00354DFB"/>
    <w:rsid w:val="00361DEC"/>
    <w:rsid w:val="00365E05"/>
    <w:rsid w:val="00367FDC"/>
    <w:rsid w:val="003725A6"/>
    <w:rsid w:val="00375006"/>
    <w:rsid w:val="00380DD6"/>
    <w:rsid w:val="00381F00"/>
    <w:rsid w:val="00383CE9"/>
    <w:rsid w:val="003859C0"/>
    <w:rsid w:val="003867C9"/>
    <w:rsid w:val="00390656"/>
    <w:rsid w:val="003914E3"/>
    <w:rsid w:val="003A349A"/>
    <w:rsid w:val="003B0776"/>
    <w:rsid w:val="003B07D2"/>
    <w:rsid w:val="003B279D"/>
    <w:rsid w:val="003B2B08"/>
    <w:rsid w:val="003B3A12"/>
    <w:rsid w:val="003B4112"/>
    <w:rsid w:val="003B46D5"/>
    <w:rsid w:val="003B54FC"/>
    <w:rsid w:val="003B5A5F"/>
    <w:rsid w:val="003B6348"/>
    <w:rsid w:val="003B73CC"/>
    <w:rsid w:val="003C3748"/>
    <w:rsid w:val="003C5F29"/>
    <w:rsid w:val="003D1502"/>
    <w:rsid w:val="003D5687"/>
    <w:rsid w:val="003D702E"/>
    <w:rsid w:val="003E19BC"/>
    <w:rsid w:val="003E30F5"/>
    <w:rsid w:val="003E4524"/>
    <w:rsid w:val="003E60DE"/>
    <w:rsid w:val="003F1287"/>
    <w:rsid w:val="003F1B9D"/>
    <w:rsid w:val="003F6DCE"/>
    <w:rsid w:val="0040062E"/>
    <w:rsid w:val="00401D6F"/>
    <w:rsid w:val="004021B9"/>
    <w:rsid w:val="004042B4"/>
    <w:rsid w:val="00405AF9"/>
    <w:rsid w:val="00406AF8"/>
    <w:rsid w:val="00412944"/>
    <w:rsid w:val="00412A18"/>
    <w:rsid w:val="00416871"/>
    <w:rsid w:val="00416C0F"/>
    <w:rsid w:val="00420A7C"/>
    <w:rsid w:val="004210EE"/>
    <w:rsid w:val="004215FC"/>
    <w:rsid w:val="00427220"/>
    <w:rsid w:val="00431630"/>
    <w:rsid w:val="00435EC2"/>
    <w:rsid w:val="0043730C"/>
    <w:rsid w:val="00437B6C"/>
    <w:rsid w:val="004405D9"/>
    <w:rsid w:val="00441166"/>
    <w:rsid w:val="0044597A"/>
    <w:rsid w:val="00445AF9"/>
    <w:rsid w:val="00446359"/>
    <w:rsid w:val="00450ED3"/>
    <w:rsid w:val="004514E6"/>
    <w:rsid w:val="00454ECA"/>
    <w:rsid w:val="00454FCC"/>
    <w:rsid w:val="00471DDE"/>
    <w:rsid w:val="00472091"/>
    <w:rsid w:val="00473F37"/>
    <w:rsid w:val="00474ABF"/>
    <w:rsid w:val="00476BA8"/>
    <w:rsid w:val="0048232E"/>
    <w:rsid w:val="0048484F"/>
    <w:rsid w:val="004925AC"/>
    <w:rsid w:val="004969D4"/>
    <w:rsid w:val="004A16A0"/>
    <w:rsid w:val="004A2346"/>
    <w:rsid w:val="004A236C"/>
    <w:rsid w:val="004A2456"/>
    <w:rsid w:val="004A3D45"/>
    <w:rsid w:val="004A46DF"/>
    <w:rsid w:val="004B2335"/>
    <w:rsid w:val="004B2FA8"/>
    <w:rsid w:val="004B6C28"/>
    <w:rsid w:val="004C1C9F"/>
    <w:rsid w:val="004C2BB0"/>
    <w:rsid w:val="004D0CEF"/>
    <w:rsid w:val="004D1FAE"/>
    <w:rsid w:val="004D4962"/>
    <w:rsid w:val="004D4F9C"/>
    <w:rsid w:val="004D66CB"/>
    <w:rsid w:val="004E2199"/>
    <w:rsid w:val="004E3A9F"/>
    <w:rsid w:val="004E58C0"/>
    <w:rsid w:val="004E65BF"/>
    <w:rsid w:val="004E763F"/>
    <w:rsid w:val="004E7B09"/>
    <w:rsid w:val="004F079E"/>
    <w:rsid w:val="004F7EC7"/>
    <w:rsid w:val="005023B1"/>
    <w:rsid w:val="00505F66"/>
    <w:rsid w:val="00507378"/>
    <w:rsid w:val="00510886"/>
    <w:rsid w:val="00511990"/>
    <w:rsid w:val="00525E0B"/>
    <w:rsid w:val="005270FF"/>
    <w:rsid w:val="00527CA6"/>
    <w:rsid w:val="00530D46"/>
    <w:rsid w:val="00531B9B"/>
    <w:rsid w:val="005342BA"/>
    <w:rsid w:val="005345E4"/>
    <w:rsid w:val="00535A2E"/>
    <w:rsid w:val="005408C6"/>
    <w:rsid w:val="005446D6"/>
    <w:rsid w:val="005456C4"/>
    <w:rsid w:val="005459BA"/>
    <w:rsid w:val="00552058"/>
    <w:rsid w:val="005546DC"/>
    <w:rsid w:val="005602A3"/>
    <w:rsid w:val="00566B6B"/>
    <w:rsid w:val="00571C9F"/>
    <w:rsid w:val="005740BD"/>
    <w:rsid w:val="0057431A"/>
    <w:rsid w:val="00575C29"/>
    <w:rsid w:val="00580982"/>
    <w:rsid w:val="00581032"/>
    <w:rsid w:val="005961DB"/>
    <w:rsid w:val="005A0068"/>
    <w:rsid w:val="005A1CAC"/>
    <w:rsid w:val="005A6BD1"/>
    <w:rsid w:val="005A7066"/>
    <w:rsid w:val="005A7C1B"/>
    <w:rsid w:val="005B0CBE"/>
    <w:rsid w:val="005B1ED3"/>
    <w:rsid w:val="005B4019"/>
    <w:rsid w:val="005B65B7"/>
    <w:rsid w:val="005B66E5"/>
    <w:rsid w:val="005B74F4"/>
    <w:rsid w:val="005C0082"/>
    <w:rsid w:val="005C20D7"/>
    <w:rsid w:val="005D3BF6"/>
    <w:rsid w:val="005D5701"/>
    <w:rsid w:val="005D7326"/>
    <w:rsid w:val="005E24F1"/>
    <w:rsid w:val="005E4D9B"/>
    <w:rsid w:val="005F2180"/>
    <w:rsid w:val="005F25E7"/>
    <w:rsid w:val="005F28D0"/>
    <w:rsid w:val="005F3ACF"/>
    <w:rsid w:val="005F72C8"/>
    <w:rsid w:val="005F798E"/>
    <w:rsid w:val="006013ED"/>
    <w:rsid w:val="00602765"/>
    <w:rsid w:val="00602948"/>
    <w:rsid w:val="0060544B"/>
    <w:rsid w:val="0060654D"/>
    <w:rsid w:val="00612E4F"/>
    <w:rsid w:val="00613B62"/>
    <w:rsid w:val="0061592D"/>
    <w:rsid w:val="00622B9F"/>
    <w:rsid w:val="00625F26"/>
    <w:rsid w:val="00627C01"/>
    <w:rsid w:val="00630472"/>
    <w:rsid w:val="006312BC"/>
    <w:rsid w:val="00633E90"/>
    <w:rsid w:val="00634DAC"/>
    <w:rsid w:val="00635213"/>
    <w:rsid w:val="00635658"/>
    <w:rsid w:val="006357B2"/>
    <w:rsid w:val="006429D6"/>
    <w:rsid w:val="00644659"/>
    <w:rsid w:val="006502EA"/>
    <w:rsid w:val="00650A1E"/>
    <w:rsid w:val="006529A1"/>
    <w:rsid w:val="00652AE0"/>
    <w:rsid w:val="00653805"/>
    <w:rsid w:val="00656F6D"/>
    <w:rsid w:val="00660895"/>
    <w:rsid w:val="006659CD"/>
    <w:rsid w:val="006777D1"/>
    <w:rsid w:val="0068610D"/>
    <w:rsid w:val="0068719B"/>
    <w:rsid w:val="0068742C"/>
    <w:rsid w:val="00692700"/>
    <w:rsid w:val="00697376"/>
    <w:rsid w:val="006A0A6C"/>
    <w:rsid w:val="006A2FA1"/>
    <w:rsid w:val="006A34DA"/>
    <w:rsid w:val="006A7D0A"/>
    <w:rsid w:val="006B1319"/>
    <w:rsid w:val="006B27D2"/>
    <w:rsid w:val="006B308B"/>
    <w:rsid w:val="006B5192"/>
    <w:rsid w:val="006B5817"/>
    <w:rsid w:val="006B7024"/>
    <w:rsid w:val="006B76E8"/>
    <w:rsid w:val="006C12C2"/>
    <w:rsid w:val="006C32FA"/>
    <w:rsid w:val="006C3C93"/>
    <w:rsid w:val="006C4B96"/>
    <w:rsid w:val="006D1917"/>
    <w:rsid w:val="006D41D1"/>
    <w:rsid w:val="006D5BA0"/>
    <w:rsid w:val="006D752A"/>
    <w:rsid w:val="006E32FA"/>
    <w:rsid w:val="006E4CA8"/>
    <w:rsid w:val="006E6D1A"/>
    <w:rsid w:val="006F1B7E"/>
    <w:rsid w:val="006F318F"/>
    <w:rsid w:val="006F33AE"/>
    <w:rsid w:val="006F6062"/>
    <w:rsid w:val="00704ABD"/>
    <w:rsid w:val="00705855"/>
    <w:rsid w:val="0070742C"/>
    <w:rsid w:val="00715435"/>
    <w:rsid w:val="0072141E"/>
    <w:rsid w:val="0072349D"/>
    <w:rsid w:val="00724362"/>
    <w:rsid w:val="00725398"/>
    <w:rsid w:val="00726531"/>
    <w:rsid w:val="007327A5"/>
    <w:rsid w:val="00733A55"/>
    <w:rsid w:val="00736466"/>
    <w:rsid w:val="0074186D"/>
    <w:rsid w:val="00741A04"/>
    <w:rsid w:val="00741EBF"/>
    <w:rsid w:val="007521A5"/>
    <w:rsid w:val="0075329A"/>
    <w:rsid w:val="007547FC"/>
    <w:rsid w:val="00755FEE"/>
    <w:rsid w:val="00757A82"/>
    <w:rsid w:val="0076456C"/>
    <w:rsid w:val="00766F97"/>
    <w:rsid w:val="00774489"/>
    <w:rsid w:val="00774A03"/>
    <w:rsid w:val="0077531A"/>
    <w:rsid w:val="00776913"/>
    <w:rsid w:val="00777200"/>
    <w:rsid w:val="00777743"/>
    <w:rsid w:val="00777FD4"/>
    <w:rsid w:val="007815EE"/>
    <w:rsid w:val="007819A1"/>
    <w:rsid w:val="007862E1"/>
    <w:rsid w:val="007906C9"/>
    <w:rsid w:val="007950AA"/>
    <w:rsid w:val="007956DB"/>
    <w:rsid w:val="00796A65"/>
    <w:rsid w:val="0079772B"/>
    <w:rsid w:val="007A4521"/>
    <w:rsid w:val="007B7308"/>
    <w:rsid w:val="007B745E"/>
    <w:rsid w:val="007B7B21"/>
    <w:rsid w:val="007B7CD5"/>
    <w:rsid w:val="007C02D4"/>
    <w:rsid w:val="007C7909"/>
    <w:rsid w:val="007D0488"/>
    <w:rsid w:val="007D1B0D"/>
    <w:rsid w:val="007D1D5B"/>
    <w:rsid w:val="007D4C6E"/>
    <w:rsid w:val="007D6A77"/>
    <w:rsid w:val="007D6C3C"/>
    <w:rsid w:val="007D789E"/>
    <w:rsid w:val="007E4862"/>
    <w:rsid w:val="007E62B6"/>
    <w:rsid w:val="007E7003"/>
    <w:rsid w:val="007F11A8"/>
    <w:rsid w:val="00802E86"/>
    <w:rsid w:val="008046D7"/>
    <w:rsid w:val="00813135"/>
    <w:rsid w:val="008269BC"/>
    <w:rsid w:val="00827C35"/>
    <w:rsid w:val="008311AE"/>
    <w:rsid w:val="00831B6E"/>
    <w:rsid w:val="00834406"/>
    <w:rsid w:val="00841195"/>
    <w:rsid w:val="00842595"/>
    <w:rsid w:val="00846DE9"/>
    <w:rsid w:val="00847D7F"/>
    <w:rsid w:val="0085098D"/>
    <w:rsid w:val="00851431"/>
    <w:rsid w:val="00852080"/>
    <w:rsid w:val="00856B26"/>
    <w:rsid w:val="00856B3C"/>
    <w:rsid w:val="008630A0"/>
    <w:rsid w:val="008638C0"/>
    <w:rsid w:val="00865683"/>
    <w:rsid w:val="008668C8"/>
    <w:rsid w:val="0087066B"/>
    <w:rsid w:val="00870BF0"/>
    <w:rsid w:val="0087283A"/>
    <w:rsid w:val="0087318B"/>
    <w:rsid w:val="0087424C"/>
    <w:rsid w:val="00875BCE"/>
    <w:rsid w:val="00876F03"/>
    <w:rsid w:val="00880797"/>
    <w:rsid w:val="00882665"/>
    <w:rsid w:val="00882B2D"/>
    <w:rsid w:val="008831D9"/>
    <w:rsid w:val="008837F0"/>
    <w:rsid w:val="008854A1"/>
    <w:rsid w:val="00886BBF"/>
    <w:rsid w:val="00890674"/>
    <w:rsid w:val="00895EE4"/>
    <w:rsid w:val="008A0B71"/>
    <w:rsid w:val="008A315D"/>
    <w:rsid w:val="008A3463"/>
    <w:rsid w:val="008A4338"/>
    <w:rsid w:val="008A4E02"/>
    <w:rsid w:val="008A545F"/>
    <w:rsid w:val="008A7CB2"/>
    <w:rsid w:val="008B18C7"/>
    <w:rsid w:val="008B2618"/>
    <w:rsid w:val="008B27EC"/>
    <w:rsid w:val="008B3BCD"/>
    <w:rsid w:val="008B5940"/>
    <w:rsid w:val="008C0D21"/>
    <w:rsid w:val="008C5E1F"/>
    <w:rsid w:val="008D03D3"/>
    <w:rsid w:val="008D0EB9"/>
    <w:rsid w:val="008D23C3"/>
    <w:rsid w:val="008D5243"/>
    <w:rsid w:val="008D6426"/>
    <w:rsid w:val="008D6660"/>
    <w:rsid w:val="008D75CC"/>
    <w:rsid w:val="008E0A1E"/>
    <w:rsid w:val="008E45AC"/>
    <w:rsid w:val="008E5039"/>
    <w:rsid w:val="008F0D14"/>
    <w:rsid w:val="008F77DB"/>
    <w:rsid w:val="009028F5"/>
    <w:rsid w:val="009051D3"/>
    <w:rsid w:val="0091340C"/>
    <w:rsid w:val="009155D6"/>
    <w:rsid w:val="00917A69"/>
    <w:rsid w:val="00922D0D"/>
    <w:rsid w:val="009269E4"/>
    <w:rsid w:val="009308FF"/>
    <w:rsid w:val="009344A8"/>
    <w:rsid w:val="00934FC7"/>
    <w:rsid w:val="00936509"/>
    <w:rsid w:val="00941620"/>
    <w:rsid w:val="00944E39"/>
    <w:rsid w:val="00945860"/>
    <w:rsid w:val="00946483"/>
    <w:rsid w:val="00950ABE"/>
    <w:rsid w:val="00950B2C"/>
    <w:rsid w:val="00952E73"/>
    <w:rsid w:val="00953768"/>
    <w:rsid w:val="009540BA"/>
    <w:rsid w:val="009552C8"/>
    <w:rsid w:val="009554D1"/>
    <w:rsid w:val="00956593"/>
    <w:rsid w:val="00961090"/>
    <w:rsid w:val="00964533"/>
    <w:rsid w:val="00964EAE"/>
    <w:rsid w:val="009661E3"/>
    <w:rsid w:val="00966EDE"/>
    <w:rsid w:val="00972AF4"/>
    <w:rsid w:val="0097538E"/>
    <w:rsid w:val="00975EB0"/>
    <w:rsid w:val="009771D2"/>
    <w:rsid w:val="009853EE"/>
    <w:rsid w:val="00996661"/>
    <w:rsid w:val="009A2ABD"/>
    <w:rsid w:val="009A47F2"/>
    <w:rsid w:val="009A5DF4"/>
    <w:rsid w:val="009B0603"/>
    <w:rsid w:val="009B133C"/>
    <w:rsid w:val="009C0BB4"/>
    <w:rsid w:val="009C1046"/>
    <w:rsid w:val="009C2DA0"/>
    <w:rsid w:val="009C3BBD"/>
    <w:rsid w:val="009C447D"/>
    <w:rsid w:val="009C76E8"/>
    <w:rsid w:val="009D2255"/>
    <w:rsid w:val="009D354E"/>
    <w:rsid w:val="009D3A09"/>
    <w:rsid w:val="009D5148"/>
    <w:rsid w:val="009D6E71"/>
    <w:rsid w:val="009E4F84"/>
    <w:rsid w:val="009E762C"/>
    <w:rsid w:val="009E77D3"/>
    <w:rsid w:val="009F1E3E"/>
    <w:rsid w:val="009F2DBC"/>
    <w:rsid w:val="009F43CD"/>
    <w:rsid w:val="009F4B85"/>
    <w:rsid w:val="009F5532"/>
    <w:rsid w:val="009F6454"/>
    <w:rsid w:val="00A012FC"/>
    <w:rsid w:val="00A01B5B"/>
    <w:rsid w:val="00A13621"/>
    <w:rsid w:val="00A1471A"/>
    <w:rsid w:val="00A20060"/>
    <w:rsid w:val="00A23778"/>
    <w:rsid w:val="00A31225"/>
    <w:rsid w:val="00A323D5"/>
    <w:rsid w:val="00A3286E"/>
    <w:rsid w:val="00A34256"/>
    <w:rsid w:val="00A3427A"/>
    <w:rsid w:val="00A3783C"/>
    <w:rsid w:val="00A37F36"/>
    <w:rsid w:val="00A411C5"/>
    <w:rsid w:val="00A50B21"/>
    <w:rsid w:val="00A51F29"/>
    <w:rsid w:val="00A56431"/>
    <w:rsid w:val="00A60CC0"/>
    <w:rsid w:val="00A643A9"/>
    <w:rsid w:val="00A65F2D"/>
    <w:rsid w:val="00A66CFE"/>
    <w:rsid w:val="00A673BD"/>
    <w:rsid w:val="00A673E0"/>
    <w:rsid w:val="00A7200E"/>
    <w:rsid w:val="00A737EB"/>
    <w:rsid w:val="00A76906"/>
    <w:rsid w:val="00A81CDB"/>
    <w:rsid w:val="00A83080"/>
    <w:rsid w:val="00A86500"/>
    <w:rsid w:val="00A86AE5"/>
    <w:rsid w:val="00A87DB9"/>
    <w:rsid w:val="00A904A3"/>
    <w:rsid w:val="00A948DC"/>
    <w:rsid w:val="00A94912"/>
    <w:rsid w:val="00A95497"/>
    <w:rsid w:val="00A957F1"/>
    <w:rsid w:val="00AA3DF4"/>
    <w:rsid w:val="00AA4ADD"/>
    <w:rsid w:val="00AA7932"/>
    <w:rsid w:val="00AA7C2F"/>
    <w:rsid w:val="00AB18A3"/>
    <w:rsid w:val="00AB2003"/>
    <w:rsid w:val="00AB5102"/>
    <w:rsid w:val="00AB5B02"/>
    <w:rsid w:val="00AB5E27"/>
    <w:rsid w:val="00AC7E07"/>
    <w:rsid w:val="00AD2E25"/>
    <w:rsid w:val="00AD2E87"/>
    <w:rsid w:val="00AD7501"/>
    <w:rsid w:val="00AE1671"/>
    <w:rsid w:val="00AE222E"/>
    <w:rsid w:val="00AE7D7C"/>
    <w:rsid w:val="00AF4021"/>
    <w:rsid w:val="00AF565A"/>
    <w:rsid w:val="00AF7F81"/>
    <w:rsid w:val="00B030E7"/>
    <w:rsid w:val="00B038DE"/>
    <w:rsid w:val="00B03A76"/>
    <w:rsid w:val="00B05C6C"/>
    <w:rsid w:val="00B06A70"/>
    <w:rsid w:val="00B06C4B"/>
    <w:rsid w:val="00B1053C"/>
    <w:rsid w:val="00B112FB"/>
    <w:rsid w:val="00B15450"/>
    <w:rsid w:val="00B2042D"/>
    <w:rsid w:val="00B2222D"/>
    <w:rsid w:val="00B22C43"/>
    <w:rsid w:val="00B22D17"/>
    <w:rsid w:val="00B2766C"/>
    <w:rsid w:val="00B3327D"/>
    <w:rsid w:val="00B3699C"/>
    <w:rsid w:val="00B40109"/>
    <w:rsid w:val="00B415F9"/>
    <w:rsid w:val="00B422C1"/>
    <w:rsid w:val="00B428F5"/>
    <w:rsid w:val="00B47124"/>
    <w:rsid w:val="00B508F3"/>
    <w:rsid w:val="00B53FEA"/>
    <w:rsid w:val="00B6067F"/>
    <w:rsid w:val="00B60B52"/>
    <w:rsid w:val="00B6152B"/>
    <w:rsid w:val="00B62E22"/>
    <w:rsid w:val="00B67276"/>
    <w:rsid w:val="00B672C0"/>
    <w:rsid w:val="00B7123E"/>
    <w:rsid w:val="00B7225F"/>
    <w:rsid w:val="00B831FC"/>
    <w:rsid w:val="00B87EC6"/>
    <w:rsid w:val="00B90A69"/>
    <w:rsid w:val="00B91B91"/>
    <w:rsid w:val="00B91DA8"/>
    <w:rsid w:val="00B92412"/>
    <w:rsid w:val="00B94247"/>
    <w:rsid w:val="00BA2E91"/>
    <w:rsid w:val="00BA453A"/>
    <w:rsid w:val="00BA56DC"/>
    <w:rsid w:val="00BB56B1"/>
    <w:rsid w:val="00BC0B02"/>
    <w:rsid w:val="00BC228B"/>
    <w:rsid w:val="00BC270A"/>
    <w:rsid w:val="00BC2C52"/>
    <w:rsid w:val="00BC3B34"/>
    <w:rsid w:val="00BC4A33"/>
    <w:rsid w:val="00BD0552"/>
    <w:rsid w:val="00BD14B6"/>
    <w:rsid w:val="00BD37DB"/>
    <w:rsid w:val="00BD44A4"/>
    <w:rsid w:val="00BD738B"/>
    <w:rsid w:val="00BE3DFC"/>
    <w:rsid w:val="00BE53A9"/>
    <w:rsid w:val="00BE5556"/>
    <w:rsid w:val="00BE787C"/>
    <w:rsid w:val="00BF276F"/>
    <w:rsid w:val="00BF4715"/>
    <w:rsid w:val="00C02703"/>
    <w:rsid w:val="00C15471"/>
    <w:rsid w:val="00C160DA"/>
    <w:rsid w:val="00C16AA8"/>
    <w:rsid w:val="00C170EF"/>
    <w:rsid w:val="00C175CB"/>
    <w:rsid w:val="00C246AB"/>
    <w:rsid w:val="00C260C5"/>
    <w:rsid w:val="00C32465"/>
    <w:rsid w:val="00C33544"/>
    <w:rsid w:val="00C34185"/>
    <w:rsid w:val="00C34425"/>
    <w:rsid w:val="00C41B5F"/>
    <w:rsid w:val="00C46613"/>
    <w:rsid w:val="00C46C2E"/>
    <w:rsid w:val="00C51DAE"/>
    <w:rsid w:val="00C568A5"/>
    <w:rsid w:val="00C61EEC"/>
    <w:rsid w:val="00C653A7"/>
    <w:rsid w:val="00C66F45"/>
    <w:rsid w:val="00C72FDA"/>
    <w:rsid w:val="00C7670C"/>
    <w:rsid w:val="00C82993"/>
    <w:rsid w:val="00C87453"/>
    <w:rsid w:val="00C9120B"/>
    <w:rsid w:val="00C9231D"/>
    <w:rsid w:val="00C926AA"/>
    <w:rsid w:val="00C950E4"/>
    <w:rsid w:val="00CB13EC"/>
    <w:rsid w:val="00CB2DE8"/>
    <w:rsid w:val="00CB57DD"/>
    <w:rsid w:val="00CB77CA"/>
    <w:rsid w:val="00CC5400"/>
    <w:rsid w:val="00CC6605"/>
    <w:rsid w:val="00CC7B68"/>
    <w:rsid w:val="00CD05C6"/>
    <w:rsid w:val="00CD06D0"/>
    <w:rsid w:val="00CD4192"/>
    <w:rsid w:val="00CD4271"/>
    <w:rsid w:val="00CD7AE8"/>
    <w:rsid w:val="00CE1088"/>
    <w:rsid w:val="00CE17E1"/>
    <w:rsid w:val="00CE1FC5"/>
    <w:rsid w:val="00CE2868"/>
    <w:rsid w:val="00CE2D58"/>
    <w:rsid w:val="00CE7A19"/>
    <w:rsid w:val="00CE7B41"/>
    <w:rsid w:val="00CF2A08"/>
    <w:rsid w:val="00CF3F09"/>
    <w:rsid w:val="00CF6706"/>
    <w:rsid w:val="00D00FCA"/>
    <w:rsid w:val="00D02C35"/>
    <w:rsid w:val="00D032EF"/>
    <w:rsid w:val="00D0423F"/>
    <w:rsid w:val="00D0496D"/>
    <w:rsid w:val="00D11887"/>
    <w:rsid w:val="00D11B36"/>
    <w:rsid w:val="00D1278A"/>
    <w:rsid w:val="00D231D8"/>
    <w:rsid w:val="00D253C2"/>
    <w:rsid w:val="00D26A1D"/>
    <w:rsid w:val="00D33591"/>
    <w:rsid w:val="00D429FD"/>
    <w:rsid w:val="00D51B70"/>
    <w:rsid w:val="00D54495"/>
    <w:rsid w:val="00D559FB"/>
    <w:rsid w:val="00D56ED5"/>
    <w:rsid w:val="00D7230D"/>
    <w:rsid w:val="00D7485D"/>
    <w:rsid w:val="00D750B6"/>
    <w:rsid w:val="00D75F9E"/>
    <w:rsid w:val="00D80B70"/>
    <w:rsid w:val="00D81A6E"/>
    <w:rsid w:val="00D921B7"/>
    <w:rsid w:val="00D94771"/>
    <w:rsid w:val="00D94A47"/>
    <w:rsid w:val="00D959AA"/>
    <w:rsid w:val="00D96970"/>
    <w:rsid w:val="00DA3D66"/>
    <w:rsid w:val="00DA4FB4"/>
    <w:rsid w:val="00DB0977"/>
    <w:rsid w:val="00DB4A0D"/>
    <w:rsid w:val="00DB7CDF"/>
    <w:rsid w:val="00DC13E3"/>
    <w:rsid w:val="00DC3D30"/>
    <w:rsid w:val="00DC4A37"/>
    <w:rsid w:val="00DD2C95"/>
    <w:rsid w:val="00DD4901"/>
    <w:rsid w:val="00DD4C05"/>
    <w:rsid w:val="00DD737D"/>
    <w:rsid w:val="00DE0452"/>
    <w:rsid w:val="00DE1156"/>
    <w:rsid w:val="00DE2903"/>
    <w:rsid w:val="00DE62D8"/>
    <w:rsid w:val="00DE68B4"/>
    <w:rsid w:val="00DF26B4"/>
    <w:rsid w:val="00DF3154"/>
    <w:rsid w:val="00DF5F5D"/>
    <w:rsid w:val="00E03BDA"/>
    <w:rsid w:val="00E06F20"/>
    <w:rsid w:val="00E125F6"/>
    <w:rsid w:val="00E1330F"/>
    <w:rsid w:val="00E15F0F"/>
    <w:rsid w:val="00E20E9A"/>
    <w:rsid w:val="00E22577"/>
    <w:rsid w:val="00E244EF"/>
    <w:rsid w:val="00E33865"/>
    <w:rsid w:val="00E3518F"/>
    <w:rsid w:val="00E40150"/>
    <w:rsid w:val="00E416C4"/>
    <w:rsid w:val="00E41C83"/>
    <w:rsid w:val="00E440C9"/>
    <w:rsid w:val="00E44508"/>
    <w:rsid w:val="00E472EB"/>
    <w:rsid w:val="00E554DC"/>
    <w:rsid w:val="00E56EE6"/>
    <w:rsid w:val="00E57F28"/>
    <w:rsid w:val="00E620AA"/>
    <w:rsid w:val="00E644CB"/>
    <w:rsid w:val="00E65E88"/>
    <w:rsid w:val="00E709B4"/>
    <w:rsid w:val="00E800A1"/>
    <w:rsid w:val="00E8107E"/>
    <w:rsid w:val="00E82906"/>
    <w:rsid w:val="00E84EFE"/>
    <w:rsid w:val="00E869F9"/>
    <w:rsid w:val="00E92CDD"/>
    <w:rsid w:val="00E97720"/>
    <w:rsid w:val="00EA1E4E"/>
    <w:rsid w:val="00EA6434"/>
    <w:rsid w:val="00EA6D66"/>
    <w:rsid w:val="00EB32EC"/>
    <w:rsid w:val="00EB554D"/>
    <w:rsid w:val="00EB7CF3"/>
    <w:rsid w:val="00EC23DC"/>
    <w:rsid w:val="00EC4495"/>
    <w:rsid w:val="00ED2915"/>
    <w:rsid w:val="00ED471E"/>
    <w:rsid w:val="00ED5A4C"/>
    <w:rsid w:val="00ED7208"/>
    <w:rsid w:val="00EE01D5"/>
    <w:rsid w:val="00EE36DB"/>
    <w:rsid w:val="00EE3C96"/>
    <w:rsid w:val="00EE5B86"/>
    <w:rsid w:val="00EE7C5D"/>
    <w:rsid w:val="00EF0706"/>
    <w:rsid w:val="00EF5EB7"/>
    <w:rsid w:val="00F051D2"/>
    <w:rsid w:val="00F13705"/>
    <w:rsid w:val="00F2189A"/>
    <w:rsid w:val="00F3029A"/>
    <w:rsid w:val="00F314A9"/>
    <w:rsid w:val="00F33BF4"/>
    <w:rsid w:val="00F357C2"/>
    <w:rsid w:val="00F43450"/>
    <w:rsid w:val="00F462E8"/>
    <w:rsid w:val="00F513C0"/>
    <w:rsid w:val="00F51895"/>
    <w:rsid w:val="00F54A83"/>
    <w:rsid w:val="00F55B0B"/>
    <w:rsid w:val="00F55EB2"/>
    <w:rsid w:val="00F563A1"/>
    <w:rsid w:val="00F57B39"/>
    <w:rsid w:val="00F61F08"/>
    <w:rsid w:val="00F62C4C"/>
    <w:rsid w:val="00F64329"/>
    <w:rsid w:val="00F720FA"/>
    <w:rsid w:val="00F72370"/>
    <w:rsid w:val="00F75790"/>
    <w:rsid w:val="00F7623D"/>
    <w:rsid w:val="00F7749D"/>
    <w:rsid w:val="00F82E17"/>
    <w:rsid w:val="00F8327D"/>
    <w:rsid w:val="00F850AA"/>
    <w:rsid w:val="00F90CBE"/>
    <w:rsid w:val="00F91704"/>
    <w:rsid w:val="00F9459C"/>
    <w:rsid w:val="00F94B90"/>
    <w:rsid w:val="00F971DE"/>
    <w:rsid w:val="00FA1116"/>
    <w:rsid w:val="00FA2EFA"/>
    <w:rsid w:val="00FA31BC"/>
    <w:rsid w:val="00FA3208"/>
    <w:rsid w:val="00FA4578"/>
    <w:rsid w:val="00FA51B3"/>
    <w:rsid w:val="00FA595A"/>
    <w:rsid w:val="00FB43A1"/>
    <w:rsid w:val="00FB6F04"/>
    <w:rsid w:val="00FC1FDB"/>
    <w:rsid w:val="00FC7A03"/>
    <w:rsid w:val="00FD5342"/>
    <w:rsid w:val="00FE179D"/>
    <w:rsid w:val="00FE224D"/>
    <w:rsid w:val="00FE2A08"/>
    <w:rsid w:val="00FE401E"/>
    <w:rsid w:val="00FE511F"/>
    <w:rsid w:val="00FE6AF6"/>
    <w:rsid w:val="00FF2F61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4059B1B1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5B66E5"/>
  </w:style>
  <w:style w:styleId="Heading1" w:type="paragraph">
    <w:name w:val="heading 1"/>
    <w:basedOn w:val="Normal"/>
    <w:next w:val="Normal"/>
    <w:link w:val="Heading1Char"/>
    <w:uiPriority w:val="9"/>
    <w:rsid w:val="00A957F1"/>
    <w:pPr>
      <w:keepNext/>
      <w:keepLines/>
      <w:spacing w:after="40" w:before="360" w:line="240" w:lineRule="auto"/>
      <w:outlineLvl w:val="0"/>
    </w:pPr>
    <w:rPr>
      <w:rFonts w:asciiTheme="majorHAnsi" w:cstheme="majorBidi" w:eastAsiaTheme="majorEastAsia" w:hAnsiTheme="majorHAnsi"/>
      <w:color w:themeColor="accent6" w:themeShade="BF" w:val="538135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A957F1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accent6" w:themeShade="BF" w:val="538135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A957F1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A957F1"/>
    <w:pPr>
      <w:keepNext/>
      <w:keepLines/>
      <w:spacing w:after="0" w:before="80"/>
      <w:outlineLvl w:val="3"/>
    </w:pPr>
    <w:rPr>
      <w:rFonts w:asciiTheme="majorHAnsi" w:cstheme="majorBidi" w:eastAsiaTheme="majorEastAsia" w:hAnsiTheme="majorHAnsi"/>
      <w:color w:themeColor="accent6" w:val="70AD47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A957F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6" w:val="70AD47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A957F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6" w:val="70AD47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A957F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b/>
      <w:bCs/>
      <w:color w:themeColor="accent6" w:val="70AD47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957F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i/>
      <w:iCs/>
      <w:color w:themeColor="accent6" w:val="70AD47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957F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accent6" w:val="70AD47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957F1"/>
    <w:rPr>
      <w:rFonts w:asciiTheme="majorHAnsi" w:cstheme="majorBidi" w:eastAsiaTheme="majorEastAsia" w:hAnsiTheme="majorHAnsi"/>
      <w:color w:themeColor="accent6" w:themeShade="BF" w:val="538135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A957F1"/>
    <w:rPr>
      <w:rFonts w:asciiTheme="majorHAnsi" w:cstheme="majorBidi" w:eastAsiaTheme="majorEastAsia" w:hAnsiTheme="majorHAnsi"/>
      <w:color w:themeColor="accent6" w:themeShade="BF" w:val="538135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A957F1"/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A957F1"/>
    <w:rPr>
      <w:rFonts w:asciiTheme="majorHAnsi" w:cstheme="majorBidi" w:eastAsiaTheme="majorEastAsia" w:hAnsiTheme="majorHAnsi"/>
      <w:color w:themeColor="accent6" w:val="70AD47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A957F1"/>
    <w:rPr>
      <w:rFonts w:asciiTheme="majorHAnsi" w:cstheme="majorBidi" w:eastAsiaTheme="majorEastAsia" w:hAnsiTheme="majorHAnsi"/>
      <w:i/>
      <w:iCs/>
      <w:color w:themeColor="accent6" w:val="70AD47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A957F1"/>
    <w:rPr>
      <w:rFonts w:asciiTheme="majorHAnsi" w:cstheme="majorBidi" w:eastAsiaTheme="majorEastAsia" w:hAnsiTheme="majorHAnsi"/>
      <w:color w:themeColor="accent6" w:val="70AD47"/>
    </w:rPr>
  </w:style>
  <w:style w:customStyle="1" w:styleId="Heading7Char" w:type="character">
    <w:name w:val="Heading 7 Char"/>
    <w:basedOn w:val="DefaultParagraphFont"/>
    <w:link w:val="Heading7"/>
    <w:uiPriority w:val="9"/>
    <w:rsid w:val="00A957F1"/>
    <w:rPr>
      <w:rFonts w:asciiTheme="majorHAnsi" w:cstheme="majorBidi" w:eastAsiaTheme="majorEastAsia" w:hAnsiTheme="majorHAnsi"/>
      <w:b/>
      <w:bCs/>
      <w:color w:themeColor="accent6" w:val="70AD47"/>
    </w:rPr>
  </w:style>
  <w:style w:customStyle="1" w:styleId="Heading8Char" w:type="character">
    <w:name w:val="Heading 8 Char"/>
    <w:basedOn w:val="DefaultParagraphFont"/>
    <w:link w:val="Heading8"/>
    <w:uiPriority w:val="9"/>
    <w:rsid w:val="00A957F1"/>
    <w:rPr>
      <w:rFonts w:asciiTheme="majorHAnsi" w:cstheme="majorBidi" w:eastAsiaTheme="majorEastAsia" w:hAnsiTheme="majorHAnsi"/>
      <w:b/>
      <w:bCs/>
      <w:i/>
      <w:iCs/>
      <w:color w:themeColor="accent6" w:val="70AD47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957F1"/>
    <w:rPr>
      <w:rFonts w:asciiTheme="majorHAnsi" w:cstheme="majorBidi" w:eastAsiaTheme="majorEastAsia" w:hAnsiTheme="majorHAnsi"/>
      <w:i/>
      <w:iCs/>
      <w:color w:themeColor="accent6" w:val="70AD47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A957F1"/>
    <w:pPr>
      <w:spacing w:line="240" w:lineRule="auto"/>
    </w:pPr>
    <w:rPr>
      <w:b/>
      <w:bCs/>
      <w:smallCaps/>
      <w:color w:themeColor="text1" w:themeTint="A6" w:val="595959"/>
    </w:rPr>
  </w:style>
  <w:style w:styleId="Title" w:type="paragraph">
    <w:name w:val="Title"/>
    <w:basedOn w:val="Normal"/>
    <w:next w:val="Normal"/>
    <w:link w:val="TitleChar"/>
    <w:uiPriority w:val="10"/>
    <w:qFormat/>
    <w:rsid w:val="00A957F1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A957F1"/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957F1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A957F1"/>
    <w:rPr>
      <w:rFonts w:asciiTheme="majorHAnsi" w:cstheme="majorBidi" w:eastAsiaTheme="majorEastAsia" w:hAnsiTheme="majorHAnsi"/>
      <w:sz w:val="30"/>
      <w:szCs w:val="30"/>
    </w:rPr>
  </w:style>
  <w:style w:styleId="Strong" w:type="character">
    <w:name w:val="Strong"/>
    <w:basedOn w:val="DefaultParagraphFont"/>
    <w:uiPriority w:val="22"/>
    <w:qFormat/>
    <w:rsid w:val="00A957F1"/>
    <w:rPr>
      <w:b/>
      <w:bCs/>
    </w:rPr>
  </w:style>
  <w:style w:styleId="Emphasis" w:type="character">
    <w:name w:val="Emphasis"/>
    <w:basedOn w:val="DefaultParagraphFont"/>
    <w:uiPriority w:val="20"/>
    <w:qFormat/>
    <w:rsid w:val="00A957F1"/>
    <w:rPr>
      <w:i/>
      <w:iCs/>
      <w:color w:themeColor="accent6" w:val="70AD47"/>
    </w:rPr>
  </w:style>
  <w:style w:styleId="NoSpacing" w:type="paragraph">
    <w:name w:val="No Spacing"/>
    <w:uiPriority w:val="1"/>
    <w:qFormat/>
    <w:rsid w:val="00A957F1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A957F1"/>
    <w:pPr>
      <w:spacing w:before="160"/>
      <w:ind w:left="720" w:right="720"/>
      <w:jc w:val="center"/>
    </w:pPr>
    <w:rPr>
      <w:i/>
      <w:iCs/>
      <w:color w:themeColor="text1" w:themeTint="D9" w:val="262626"/>
    </w:rPr>
  </w:style>
  <w:style w:customStyle="1" w:styleId="QuoteChar" w:type="character">
    <w:name w:val="Quote Char"/>
    <w:basedOn w:val="DefaultParagraphFont"/>
    <w:link w:val="Quote"/>
    <w:uiPriority w:val="29"/>
    <w:rsid w:val="00A957F1"/>
    <w:rPr>
      <w:i/>
      <w:iCs/>
      <w:color w:themeColor="text1" w:themeTint="D9" w:val="26262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957F1"/>
    <w:pPr>
      <w:spacing w:after="160" w:before="160" w:line="264" w:lineRule="auto"/>
      <w:ind w:left="720" w:right="720"/>
      <w:jc w:val="center"/>
    </w:pPr>
    <w:rPr>
      <w:rFonts w:asciiTheme="majorHAnsi" w:cstheme="majorBidi" w:eastAsiaTheme="majorEastAsia" w:hAnsiTheme="majorHAnsi"/>
      <w:i/>
      <w:iCs/>
      <w:color w:themeColor="accent6" w:val="70AD47"/>
      <w:sz w:val="32"/>
      <w:szCs w:val="3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957F1"/>
    <w:rPr>
      <w:rFonts w:asciiTheme="majorHAnsi" w:cstheme="majorBidi" w:eastAsiaTheme="majorEastAsia" w:hAnsiTheme="majorHAnsi"/>
      <w:i/>
      <w:iCs/>
      <w:color w:themeColor="accent6" w:val="70AD47"/>
      <w:sz w:val="32"/>
      <w:szCs w:val="32"/>
    </w:rPr>
  </w:style>
  <w:style w:styleId="SubtleEmphasis" w:type="character">
    <w:name w:val="Subtle Emphasis"/>
    <w:basedOn w:val="DefaultParagraphFont"/>
    <w:uiPriority w:val="19"/>
    <w:qFormat/>
    <w:rsid w:val="00A957F1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A957F1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A957F1"/>
    <w:rPr>
      <w:smallCaps/>
      <w:color w:themeColor="text1" w:themeTint="A6" w:val="595959"/>
    </w:rPr>
  </w:style>
  <w:style w:styleId="IntenseReference" w:type="character">
    <w:name w:val="Intense Reference"/>
    <w:basedOn w:val="DefaultParagraphFont"/>
    <w:uiPriority w:val="32"/>
    <w:qFormat/>
    <w:rsid w:val="00A957F1"/>
    <w:rPr>
      <w:b/>
      <w:bCs/>
      <w:smallCaps/>
      <w:color w:themeColor="accent6" w:val="70AD47"/>
    </w:rPr>
  </w:style>
  <w:style w:styleId="BookTitle" w:type="character">
    <w:name w:val="Book Title"/>
    <w:basedOn w:val="DefaultParagraphFont"/>
    <w:uiPriority w:val="33"/>
    <w:qFormat/>
    <w:rsid w:val="00A957F1"/>
    <w:rPr>
      <w:b/>
      <w:bCs/>
      <w:caps w:val="0"/>
      <w:smallCaps/>
      <w:spacing w:val="7"/>
      <w:sz w:val="21"/>
      <w:szCs w:val="21"/>
    </w:rPr>
  </w:style>
  <w:style w:styleId="TOCHeading" w:type="paragraph">
    <w:name w:val="TOC Heading"/>
    <w:basedOn w:val="Heading1"/>
    <w:next w:val="Normal"/>
    <w:link w:val="TOCHeadingChar"/>
    <w:uiPriority w:val="39"/>
    <w:unhideWhenUsed/>
    <w:qFormat/>
    <w:rsid w:val="00A957F1"/>
    <w:pPr>
      <w:outlineLvl w:val="9"/>
    </w:pPr>
  </w:style>
  <w:style w:styleId="Header" w:type="paragraph">
    <w:name w:val="header"/>
    <w:basedOn w:val="Normal"/>
    <w:link w:val="HeaderChar"/>
    <w:uiPriority w:val="99"/>
    <w:unhideWhenUsed/>
    <w:rsid w:val="005459BA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459BA"/>
  </w:style>
  <w:style w:styleId="Footer" w:type="paragraph">
    <w:name w:val="footer"/>
    <w:basedOn w:val="Normal"/>
    <w:link w:val="FooterChar"/>
    <w:uiPriority w:val="99"/>
    <w:unhideWhenUsed/>
    <w:rsid w:val="005459BA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459BA"/>
  </w:style>
  <w:style w:styleId="ListParagraph" w:type="paragraph">
    <w:name w:val="List Paragraph"/>
    <w:aliases w:val="SLReqReqLinkArtifact"/>
    <w:basedOn w:val="Normal"/>
    <w:next w:val="Normal"/>
    <w:link w:val="ListParagraphChar"/>
    <w:autoRedefine/>
    <w:uiPriority w:val="34"/>
    <w:qFormat/>
    <w:rsid w:val="007906C9"/>
    <w:pPr>
      <w:numPr>
        <w:numId w:val="14"/>
      </w:numPr>
      <w:ind w:left="648"/>
      <w:contextualSpacing/>
    </w:pPr>
  </w:style>
  <w:style w:styleId="TableGrid" w:type="table">
    <w:name w:val="Table Grid"/>
    <w:basedOn w:val="TableNormal"/>
    <w:uiPriority w:val="59"/>
    <w:rsid w:val="001F7F31"/>
    <w:pPr>
      <w:spacing w:after="0" w:line="240" w:lineRule="auto"/>
    </w:pPr>
    <w:rPr>
      <w:sz w:val="22"/>
      <w:szCs w:val="22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hapter" w:type="paragraph">
    <w:name w:val="Chapter"/>
    <w:basedOn w:val="Heading1"/>
    <w:link w:val="ChapterChar"/>
    <w:qFormat/>
    <w:rsid w:val="00D0496D"/>
    <w:pPr>
      <w:pBdr>
        <w:bottom w:color="595959" w:space="7" w:sz="4" w:themeColor="text1" w:themeTint="A6" w:val="single"/>
      </w:pBdr>
      <w:spacing w:after="160" w:line="259" w:lineRule="auto"/>
      <w:ind w:hanging="432" w:left="432"/>
    </w:pPr>
    <w:rPr>
      <w:b/>
    </w:rPr>
  </w:style>
  <w:style w:styleId="Hyperlink" w:type="character">
    <w:name w:val="Hyperlink"/>
    <w:basedOn w:val="DefaultParagraphFont"/>
    <w:uiPriority w:val="99"/>
    <w:unhideWhenUsed/>
    <w:rsid w:val="0048484F"/>
    <w:rPr>
      <w:color w:themeColor="hyperlink" w:val="0563C1"/>
      <w:u w:val="single"/>
    </w:rPr>
  </w:style>
  <w:style w:customStyle="1" w:styleId="ChapterChar" w:type="character">
    <w:name w:val="Chapter Char"/>
    <w:basedOn w:val="Heading1Char"/>
    <w:link w:val="Chapter"/>
    <w:rsid w:val="00D0496D"/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styleId="FollowedHyperlink" w:type="character">
    <w:name w:val="FollowedHyperlink"/>
    <w:basedOn w:val="DefaultParagraphFont"/>
    <w:uiPriority w:val="99"/>
    <w:semiHidden/>
    <w:unhideWhenUsed/>
    <w:rsid w:val="0048484F"/>
    <w:rPr>
      <w:color w:themeColor="followedHyperlink" w:val="954F72"/>
      <w:u w:val="single"/>
    </w:rPr>
  </w:style>
  <w:style w:styleId="PlaceholderText" w:type="character">
    <w:name w:val="Placeholder Text"/>
    <w:basedOn w:val="DefaultParagraphFont"/>
    <w:uiPriority w:val="99"/>
    <w:semiHidden/>
    <w:rsid w:val="002675F6"/>
    <w:rPr>
      <w:color w:val="808080"/>
    </w:rPr>
  </w:style>
  <w:style w:customStyle="1" w:styleId="Default" w:type="paragraph">
    <w:name w:val="Default"/>
    <w:rsid w:val="001F08B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rsid w:val="00890674"/>
    <w:pPr>
      <w:spacing w:after="100" w:line="259" w:lineRule="auto"/>
      <w:ind w:left="220"/>
    </w:pPr>
    <w:rPr>
      <w:rFonts w:cs="Times New Roman"/>
      <w:sz w:val="22"/>
      <w:szCs w:val="22"/>
    </w:rPr>
  </w:style>
  <w:style w:styleId="TOC1" w:type="paragraph">
    <w:name w:val="toc 1"/>
    <w:basedOn w:val="Normal"/>
    <w:next w:val="Normal"/>
    <w:autoRedefine/>
    <w:uiPriority w:val="39"/>
    <w:unhideWhenUsed/>
    <w:rsid w:val="00890674"/>
    <w:pPr>
      <w:spacing w:after="100" w:line="259" w:lineRule="auto"/>
    </w:pPr>
    <w:rPr>
      <w:rFonts w:cs="Times New Roman"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890674"/>
    <w:pPr>
      <w:spacing w:after="100" w:line="259" w:lineRule="auto"/>
      <w:ind w:left="440"/>
    </w:pPr>
    <w:rPr>
      <w:rFonts w:cs="Times New Roman"/>
      <w:sz w:val="22"/>
      <w:szCs w:val="22"/>
    </w:rPr>
  </w:style>
  <w:style w:customStyle="1" w:styleId="C14CD5231EE845358810A305F8A6CFF5" w:type="paragraph">
    <w:name w:val="C14CD5231EE845358810A305F8A6CFF5"/>
    <w:rsid w:val="007D0488"/>
    <w:pPr>
      <w:ind w:left="720"/>
      <w:contextualSpacing/>
    </w:pPr>
  </w:style>
  <w:style w:customStyle="1" w:styleId="SLReqReportTitle" w:type="paragraph">
    <w:name w:val="SLReqReportTitle"/>
    <w:basedOn w:val="Title"/>
    <w:next w:val="Normal"/>
    <w:link w:val="SLReqReportTitleChar"/>
    <w:qFormat/>
    <w:rsid w:val="0091340C"/>
    <w:pPr>
      <w:jc w:val="center"/>
    </w:pPr>
    <w:rPr>
      <w:rFonts w:ascii="Arial" w:hAnsi="Arial"/>
      <w:b/>
      <w:sz w:val="40"/>
      <w:szCs w:val="72"/>
    </w:rPr>
  </w:style>
  <w:style w:customStyle="1" w:styleId="SLReqReportTitleAttribute" w:type="paragraph">
    <w:name w:val="SLReqReportTitleAttribute"/>
    <w:basedOn w:val="SLReqReportTitle"/>
    <w:next w:val="Normal"/>
    <w:link w:val="SLReqReportTitleAttributeChar"/>
    <w:qFormat/>
    <w:rsid w:val="0091340C"/>
    <w:pPr>
      <w:jc w:val="left"/>
    </w:pPr>
    <w:rPr>
      <w:sz w:val="32"/>
      <w:szCs w:val="56"/>
    </w:rPr>
  </w:style>
  <w:style w:customStyle="1" w:styleId="SLReqReportTitleChar" w:type="character">
    <w:name w:val="SLReqReportTitle Char"/>
    <w:basedOn w:val="TitleChar"/>
    <w:link w:val="SLReqReportTitl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40"/>
      <w:szCs w:val="72"/>
    </w:rPr>
  </w:style>
  <w:style w:customStyle="1" w:styleId="SLReqReportChapter" w:type="paragraph">
    <w:name w:val="SLReqReportChapter"/>
    <w:basedOn w:val="Chapter"/>
    <w:next w:val="Normal"/>
    <w:link w:val="SLReqReportChapterChar"/>
    <w:qFormat/>
    <w:rsid w:val="0091340C"/>
    <w:rPr>
      <w:rFonts w:ascii="Arial" w:hAnsi="Arial"/>
      <w:color w:val="auto"/>
      <w:sz w:val="28"/>
    </w:rPr>
  </w:style>
  <w:style w:customStyle="1" w:styleId="SLReqReportTitleAttributeChar" w:type="character">
    <w:name w:val="SLReqReportTitleAttribute Char"/>
    <w:basedOn w:val="SLReqReportTitleChar"/>
    <w:link w:val="SLReqReportTitleAttribut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32"/>
      <w:szCs w:val="56"/>
    </w:rPr>
  </w:style>
  <w:style w:customStyle="1" w:styleId="SLReqReqSetPropertyName" w:type="paragraph">
    <w:name w:val="SLReqReqSetPropertyName"/>
    <w:basedOn w:val="Normal"/>
    <w:next w:val="Normal"/>
    <w:link w:val="SLReqReqSetPropertyNameChar"/>
    <w:qFormat/>
    <w:rsid w:val="00BC0B02"/>
    <w:pPr>
      <w:spacing w:before="240" w:line="240" w:lineRule="auto"/>
      <w:contextualSpacing/>
    </w:pPr>
    <w:rPr>
      <w:rFonts w:ascii="Arial" w:hAnsi="Arial"/>
      <w:b/>
      <w:color w:themeColor="text1" w:val="000000"/>
      <w:sz w:val="24"/>
    </w:rPr>
  </w:style>
  <w:style w:customStyle="1" w:styleId="SLReqReportChapterChar" w:type="character">
    <w:name w:val="SLReqReportChapter Char"/>
    <w:basedOn w:val="ChapterChar"/>
    <w:link w:val="SLReqReportChapter"/>
    <w:rsid w:val="0091340C"/>
    <w:rPr>
      <w:rFonts w:ascii="Arial" w:cstheme="majorBidi" w:eastAsiaTheme="majorEastAsia" w:hAnsi="Arial"/>
      <w:b/>
      <w:color w:themeColor="accent6" w:themeShade="BF" w:val="538135"/>
      <w:sz w:val="28"/>
      <w:szCs w:val="40"/>
    </w:rPr>
  </w:style>
  <w:style w:customStyle="1" w:styleId="SLReqReqSetAttributeName" w:type="paragraph">
    <w:name w:val="SLReqReqSetAttributeName"/>
    <w:basedOn w:val="Normal"/>
    <w:next w:val="Normal"/>
    <w:link w:val="SLReqReqSetAttributeNameChar"/>
    <w:qFormat/>
    <w:rsid w:val="00BC0B02"/>
    <w:pPr>
      <w:spacing w:after="120" w:before="120" w:line="240" w:lineRule="atLeast"/>
    </w:pPr>
    <w:rPr>
      <w:rFonts w:ascii="Arial" w:hAnsi="Arial"/>
      <w:color w:themeColor="text1" w:val="000000"/>
      <w:sz w:val="22"/>
    </w:rPr>
  </w:style>
  <w:style w:customStyle="1" w:styleId="SLReqReqSetPropertyNameChar" w:type="character">
    <w:name w:val="SLReqReqSetPropertyName Char"/>
    <w:basedOn w:val="Heading7Char"/>
    <w:link w:val="SLReqReqSetPropertyName"/>
    <w:rsid w:val="00BC0B02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SetAttributeValue" w:type="paragraph">
    <w:name w:val="SLReqReqSetAttributeValue"/>
    <w:basedOn w:val="SLReqReqSetAttributeName"/>
    <w:next w:val="Normal"/>
    <w:link w:val="SLReqReqSetAttributeValueChar"/>
    <w:qFormat/>
    <w:rsid w:val="006502EA"/>
    <w:pPr>
      <w:spacing w:before="100"/>
    </w:pPr>
    <w:rPr>
      <w:sz w:val="21"/>
    </w:rPr>
  </w:style>
  <w:style w:customStyle="1" w:styleId="SLReqReqSetAttributeNameChar" w:type="character">
    <w:name w:val="SLReqReqSetAttributeName Char"/>
    <w:basedOn w:val="DefaultParagraphFont"/>
    <w:link w:val="SLReqReqSetAttributeName"/>
    <w:rsid w:val="00BC0B02"/>
    <w:rPr>
      <w:rFonts w:ascii="Arial" w:hAnsi="Arial"/>
      <w:color w:themeColor="text1" w:val="000000"/>
      <w:sz w:val="22"/>
    </w:rPr>
  </w:style>
  <w:style w:customStyle="1" w:styleId="SLReqReqTitle1" w:type="paragraph">
    <w:name w:val="SLReqReqTitle1"/>
    <w:basedOn w:val="Heading1"/>
    <w:link w:val="SLReqReqTitle1Char"/>
    <w:qFormat/>
    <w:rsid w:val="00C87453"/>
    <w:pPr>
      <w:spacing w:after="0" w:before="240"/>
    </w:pPr>
    <w:rPr>
      <w:rFonts w:ascii="Arial" w:hAnsi="Arial"/>
      <w:b/>
      <w:color w:val="auto"/>
      <w:sz w:val="28"/>
    </w:rPr>
  </w:style>
  <w:style w:customStyle="1" w:styleId="SLReqReqSetAttributeValueChar" w:type="character">
    <w:name w:val="SLReqReqSetAttributeValue Char"/>
    <w:basedOn w:val="SLReqReqSetAttributeNameChar"/>
    <w:link w:val="SLReqReqSetAttributeValue"/>
    <w:rsid w:val="006502EA"/>
    <w:rPr>
      <w:rFonts w:ascii="Arial" w:hAnsi="Arial"/>
      <w:color w:themeColor="text1" w:val="000000"/>
      <w:sz w:val="22"/>
    </w:rPr>
  </w:style>
  <w:style w:customStyle="1" w:styleId="SLReqReqTitle2" w:type="paragraph">
    <w:name w:val="SLReqReqTitle2"/>
    <w:basedOn w:val="Heading2"/>
    <w:link w:val="SLReqReqTitle2Char"/>
    <w:qFormat/>
    <w:rsid w:val="00D921B7"/>
    <w:pPr>
      <w:keepNext w:val="0"/>
      <w:spacing w:after="100" w:afterAutospacing="1" w:before="0"/>
      <w:contextualSpacing/>
    </w:pPr>
    <w:rPr>
      <w:rFonts w:ascii="Arial" w:hAnsi="Arial"/>
      <w:b/>
      <w:color w:val="auto"/>
    </w:rPr>
  </w:style>
  <w:style w:customStyle="1" w:styleId="SLReqReqTitle1Char" w:type="character">
    <w:name w:val="SLReqReqTitle1 Char"/>
    <w:basedOn w:val="Heading1Char"/>
    <w:link w:val="SLReqReqTitle1"/>
    <w:rsid w:val="00C87453"/>
    <w:rPr>
      <w:rFonts w:ascii="Arial" w:cstheme="majorBidi" w:eastAsiaTheme="majorEastAsia" w:hAnsi="Arial"/>
      <w:b/>
      <w:color w:themeColor="accent6" w:themeShade="BF" w:val="538135"/>
      <w:sz w:val="28"/>
      <w:szCs w:val="40"/>
    </w:rPr>
  </w:style>
  <w:style w:customStyle="1" w:styleId="SLReqReqTitle3" w:type="paragraph">
    <w:name w:val="SLReqReqTitle3"/>
    <w:basedOn w:val="Heading3"/>
    <w:link w:val="SLReqReqTitle3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customStyle="1" w:styleId="SLReqReqTitle2Char" w:type="character">
    <w:name w:val="SLReqReqTitle2 Char"/>
    <w:basedOn w:val="Heading2Char"/>
    <w:link w:val="SLReqReqTitle2"/>
    <w:rsid w:val="00D921B7"/>
    <w:rPr>
      <w:rFonts w:ascii="Arial" w:cstheme="majorBidi" w:eastAsiaTheme="majorEastAsia" w:hAnsi="Arial"/>
      <w:b/>
      <w:color w:themeColor="accent6" w:themeShade="BF" w:val="538135"/>
      <w:sz w:val="28"/>
      <w:szCs w:val="28"/>
    </w:rPr>
  </w:style>
  <w:style w:customStyle="1" w:styleId="SLReqReqTitle4" w:type="paragraph">
    <w:name w:val="SLReqReqTitle4"/>
    <w:basedOn w:val="Heading4"/>
    <w:link w:val="SLReqReqTitle4Char"/>
    <w:qFormat/>
    <w:rsid w:val="00C87453"/>
    <w:pPr>
      <w:spacing w:before="0"/>
    </w:pPr>
    <w:rPr>
      <w:rFonts w:ascii="Arial" w:hAnsi="Arial"/>
      <w:b/>
      <w:color w:val="auto"/>
      <w:sz w:val="28"/>
    </w:rPr>
  </w:style>
  <w:style w:customStyle="1" w:styleId="SLReqReqTitle3Char" w:type="character">
    <w:name w:val="SLReqReqTitle3 Char"/>
    <w:basedOn w:val="Heading3Char"/>
    <w:link w:val="SLReqReqTitle3"/>
    <w:rsid w:val="00C87453"/>
    <w:rPr>
      <w:rFonts w:ascii="Arial" w:cstheme="majorBidi" w:eastAsiaTheme="majorEastAsia" w:hAnsi="Arial"/>
      <w:b/>
      <w:color w:themeColor="accent6" w:themeShade="BF" w:val="538135"/>
      <w:sz w:val="28"/>
      <w:szCs w:val="24"/>
    </w:rPr>
  </w:style>
  <w:style w:customStyle="1" w:styleId="ListParagraphChar" w:type="character">
    <w:name w:val="List Paragraph Char"/>
    <w:aliases w:val="SLReqReqLinkArtifact Char"/>
    <w:basedOn w:val="DefaultParagraphFont"/>
    <w:link w:val="ListParagraph"/>
    <w:uiPriority w:val="34"/>
    <w:rsid w:val="007906C9"/>
  </w:style>
  <w:style w:customStyle="1" w:styleId="SLReqReqTitle5" w:type="paragraph">
    <w:name w:val="SLReqReqTitle5"/>
    <w:basedOn w:val="Heading5"/>
    <w:link w:val="SLReqReqTitle5Char"/>
    <w:qFormat/>
    <w:rsid w:val="00C87453"/>
    <w:pPr>
      <w:spacing w:before="0" w:line="240" w:lineRule="auto"/>
    </w:pPr>
    <w:rPr>
      <w:rFonts w:ascii="Arial" w:hAnsi="Arial"/>
      <w:b/>
      <w:i w:val="0"/>
      <w:color w:val="auto"/>
      <w:sz w:val="28"/>
    </w:rPr>
  </w:style>
  <w:style w:customStyle="1" w:styleId="SLReqReqTitle4Char" w:type="character">
    <w:name w:val="SLReqReqTitle4 Char"/>
    <w:basedOn w:val="Heading4Char"/>
    <w:link w:val="SLReqReqTitle4"/>
    <w:rsid w:val="00C87453"/>
    <w:rPr>
      <w:rFonts w:ascii="Arial" w:cstheme="majorBidi" w:eastAsiaTheme="majorEastAsia" w:hAnsi="Arial"/>
      <w:b/>
      <w:color w:themeColor="accent6" w:val="70AD47"/>
      <w:sz w:val="28"/>
      <w:szCs w:val="22"/>
    </w:rPr>
  </w:style>
  <w:style w:customStyle="1" w:styleId="SLReqReqTitle6" w:type="paragraph">
    <w:name w:val="SLReqReqTitle6"/>
    <w:basedOn w:val="Heading6"/>
    <w:link w:val="SLReqReqTitle6Char"/>
    <w:qFormat/>
    <w:rsid w:val="00C87453"/>
    <w:pPr>
      <w:spacing w:before="0" w:line="240" w:lineRule="auto"/>
    </w:pPr>
    <w:rPr>
      <w:rFonts w:ascii="Arial" w:hAnsi="Arial"/>
      <w:b/>
      <w:color w:val="auto"/>
      <w:sz w:val="28"/>
    </w:rPr>
  </w:style>
  <w:style w:customStyle="1" w:styleId="SLReqReqTitle5Char" w:type="character">
    <w:name w:val="SLReqReqTitle5 Char"/>
    <w:basedOn w:val="Heading5Char"/>
    <w:link w:val="SLReqReqTitle5"/>
    <w:rsid w:val="00C87453"/>
    <w:rPr>
      <w:rFonts w:ascii="Arial" w:cstheme="majorBidi" w:eastAsiaTheme="majorEastAsia" w:hAnsi="Arial"/>
      <w:b/>
      <w:i w:val="0"/>
      <w:iCs/>
      <w:color w:themeColor="accent6" w:val="70AD47"/>
      <w:sz w:val="28"/>
      <w:szCs w:val="22"/>
    </w:rPr>
  </w:style>
  <w:style w:customStyle="1" w:styleId="SLReqReqTitle6Char" w:type="character">
    <w:name w:val="SLReqReqTitle6 Char"/>
    <w:basedOn w:val="Heading6Char"/>
    <w:link w:val="SLReqReqTitle6"/>
    <w:rsid w:val="00C87453"/>
    <w:rPr>
      <w:rFonts w:ascii="Arial" w:cstheme="majorBidi" w:eastAsiaTheme="majorEastAsia" w:hAnsi="Arial"/>
      <w:b/>
      <w:color w:themeColor="accent6" w:val="70AD47"/>
      <w:sz w:val="28"/>
    </w:rPr>
  </w:style>
  <w:style w:customStyle="1" w:styleId="SLReqReqKeyWords" w:type="paragraph">
    <w:name w:val="SLReqReqKeyWords"/>
    <w:basedOn w:val="Normal"/>
    <w:next w:val="Normal"/>
    <w:link w:val="SLReqReqKeyWordsChar"/>
    <w:rsid w:val="004B2335"/>
    <w:pPr>
      <w:spacing w:line="240" w:lineRule="auto"/>
    </w:pPr>
    <w:rPr>
      <w:sz w:val="24"/>
    </w:rPr>
  </w:style>
  <w:style w:customStyle="1" w:styleId="SLReqReqAttributeName" w:type="paragraph">
    <w:name w:val="SLReqReqAttributeName"/>
    <w:basedOn w:val="SLReqReqSetAttributeName"/>
    <w:next w:val="Normal"/>
    <w:link w:val="SLReqReqAttributeNameChar"/>
    <w:qFormat/>
    <w:rsid w:val="00724362"/>
    <w:pPr>
      <w:spacing w:after="0" w:before="0" w:line="240" w:lineRule="auto"/>
    </w:pPr>
  </w:style>
  <w:style w:customStyle="1" w:styleId="SLReqReqKeyWordsChar" w:type="character">
    <w:name w:val="SLReqReqKeyWords Char"/>
    <w:basedOn w:val="DefaultParagraphFont"/>
    <w:link w:val="SLReqReqKeyWords"/>
    <w:rsid w:val="004B2335"/>
    <w:rPr>
      <w:sz w:val="24"/>
    </w:rPr>
  </w:style>
  <w:style w:customStyle="1" w:styleId="SLReqReqAttributeNameChar" w:type="character">
    <w:name w:val="SLReqReqAttributeName Char"/>
    <w:basedOn w:val="DefaultParagraphFont"/>
    <w:link w:val="SLReqReqAttributeName"/>
    <w:rsid w:val="00724362"/>
    <w:rPr>
      <w:rFonts w:ascii="Arial" w:hAnsi="Arial"/>
      <w:color w:themeColor="text1" w:val="000000"/>
      <w:sz w:val="22"/>
    </w:rPr>
  </w:style>
  <w:style w:styleId="List" w:type="paragraph">
    <w:name w:val="List"/>
    <w:basedOn w:val="Normal"/>
    <w:uiPriority w:val="99"/>
    <w:semiHidden/>
    <w:unhideWhenUsed/>
    <w:rsid w:val="00335FC3"/>
    <w:pPr>
      <w:ind w:hanging="360" w:left="360"/>
      <w:contextualSpacing/>
    </w:pPr>
  </w:style>
  <w:style w:customStyle="1" w:styleId="1BE10DE65CD241A39AB38D551E3B632E" w:type="paragraph">
    <w:name w:val="1BE10DE65CD241A39AB38D551E3B632E"/>
    <w:rsid w:val="00D01D8F"/>
    <w:pPr>
      <w:ind w:left="720"/>
      <w:contextualSpacing/>
    </w:pPr>
  </w:style>
  <w:style w:customStyle="1" w:styleId="1CF9AC02E9794D3FA70BAE50458418AC" w:type="paragraph">
    <w:name w:val="1CF9AC02E9794D3FA70BAE50458418AC"/>
    <w:rsid w:val="000743BC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customStyle="1" w:styleId="25B7395F56E74361BF24A07429EC394F" w:type="paragraph">
    <w:name w:val="25B7395F56E74361BF24A07429EC394F"/>
    <w:rsid w:val="000743BC"/>
  </w:style>
  <w:style w:customStyle="1" w:styleId="29D47C4262B14E58A889620003E983441" w:type="paragraph">
    <w:name w:val="29D47C4262B14E58A889620003E983441"/>
    <w:rsid w:val="006938FA"/>
  </w:style>
  <w:style w:customStyle="1" w:styleId="29D47C4262B14E58A889620003E983442" w:type="paragraph">
    <w:name w:val="29D47C4262B14E58A889620003E983442"/>
    <w:rsid w:val="006938FA"/>
  </w:style>
  <w:style w:customStyle="1" w:styleId="29D47C4262B14E58A889620003E983443" w:type="paragraph">
    <w:name w:val="29D47C4262B14E58A889620003E983443"/>
    <w:rsid w:val="006938FA"/>
  </w:style>
  <w:style w:customStyle="1" w:styleId="29D47C4262B14E58A889620003E983444" w:type="paragraph">
    <w:name w:val="29D47C4262B14E58A889620003E983444"/>
    <w:rsid w:val="006938FA"/>
  </w:style>
  <w:style w:customStyle="1" w:styleId="29D47C4262B14E58A889620003E983445" w:type="paragraph">
    <w:name w:val="29D47C4262B14E58A889620003E983445"/>
    <w:rsid w:val="006938FA"/>
  </w:style>
  <w:style w:customStyle="1" w:styleId="29D47C4262B14E58A889620003E983446" w:type="paragraph">
    <w:name w:val="29D47C4262B14E58A889620003E983446"/>
    <w:rsid w:val="002E2138"/>
  </w:style>
  <w:style w:customStyle="1" w:styleId="2DF9FAE883584D9682EBC7C69F4D06411" w:type="paragraph">
    <w:name w:val="2DF9FAE883584D9682EBC7C69F4D06411"/>
    <w:rsid w:val="002E2138"/>
  </w:style>
  <w:style w:customStyle="1" w:styleId="321E58C9A565446CA5776ACAA1F2395C" w:type="paragraph">
    <w:name w:val="321E58C9A565446CA5776ACAA1F2395C"/>
    <w:rsid w:val="006938FA"/>
    <w:pPr>
      <w:spacing w:line="360" w:lineRule="auto"/>
      <w:ind w:firstLine="720"/>
    </w:pPr>
    <w:rPr>
      <w:b/>
    </w:rPr>
  </w:style>
  <w:style w:customStyle="1" w:styleId="321E58C9A565446CA5776ACAA1F2395C1" w:type="paragraph">
    <w:name w:val="321E58C9A565446CA5776ACAA1F2395C1"/>
    <w:rsid w:val="006938FA"/>
    <w:pPr>
      <w:spacing w:line="360" w:lineRule="auto"/>
      <w:ind w:firstLine="720"/>
    </w:pPr>
    <w:rPr>
      <w:b/>
    </w:rPr>
  </w:style>
  <w:style w:customStyle="1" w:styleId="321E58C9A565446CA5776ACAA1F2395C2" w:type="paragraph">
    <w:name w:val="321E58C9A565446CA5776ACAA1F2395C2"/>
    <w:rsid w:val="006938FA"/>
    <w:pPr>
      <w:spacing w:line="360" w:lineRule="auto"/>
      <w:ind w:firstLine="720"/>
    </w:pPr>
    <w:rPr>
      <w:b/>
    </w:rPr>
  </w:style>
  <w:style w:customStyle="1" w:styleId="321E58C9A565446CA5776ACAA1F2395C3" w:type="paragraph">
    <w:name w:val="321E58C9A565446CA5776ACAA1F2395C3"/>
    <w:rsid w:val="006938FA"/>
    <w:pPr>
      <w:spacing w:line="360" w:lineRule="auto"/>
      <w:ind w:firstLine="720"/>
    </w:pPr>
    <w:rPr>
      <w:b/>
    </w:rPr>
  </w:style>
  <w:style w:customStyle="1" w:styleId="3238407EBC0D47CFBFFA382911C538C3" w:type="paragraph">
    <w:name w:val="3238407EBC0D47CFBFFA382911C538C3"/>
    <w:rsid w:val="006938FA"/>
    <w:pPr>
      <w:spacing w:line="360" w:lineRule="auto"/>
      <w:ind w:firstLine="720"/>
    </w:pPr>
    <w:rPr>
      <w:b/>
    </w:rPr>
  </w:style>
  <w:style w:customStyle="1" w:styleId="32E8C7F8482D48FAB1AAC0C2C7421CFF1" w:type="paragraph">
    <w:name w:val="32E8C7F8482D48FAB1AAC0C2C7421CFF1"/>
    <w:rsid w:val="006938FA"/>
  </w:style>
  <w:style w:customStyle="1" w:styleId="32E8C7F8482D48FAB1AAC0C2C7421CFF2" w:type="paragraph">
    <w:name w:val="32E8C7F8482D48FAB1AAC0C2C7421CFF2"/>
    <w:rsid w:val="006938FA"/>
  </w:style>
  <w:style w:customStyle="1" w:styleId="32E8C7F8482D48FAB1AAC0C2C7421CFF3" w:type="paragraph">
    <w:name w:val="32E8C7F8482D48FAB1AAC0C2C7421CFF3"/>
    <w:rsid w:val="006938FA"/>
  </w:style>
  <w:style w:customStyle="1" w:styleId="3579E6212FCA4145A859B78D3E178AA5" w:type="paragraph">
    <w:name w:val="3579E6212FCA4145A859B78D3E178AA5"/>
    <w:rsid w:val="000743BC"/>
    <w:pPr>
      <w:ind w:left="720"/>
      <w:contextualSpacing/>
    </w:pPr>
  </w:style>
  <w:style w:customStyle="1" w:styleId="35F8799256C54323AC612F59BD5F811B1" w:type="paragraph">
    <w:name w:val="35F8799256C54323AC612F59BD5F811B1"/>
    <w:rsid w:val="002E2138"/>
  </w:style>
  <w:style w:customStyle="1" w:styleId="376D6CF3EE944CE497483AA7171A5844" w:type="paragraph">
    <w:name w:val="376D6CF3EE944CE497483AA7171A5844"/>
    <w:rsid w:val="000B4C84"/>
  </w:style>
  <w:style w:customStyle="1" w:styleId="39AD805AA0BC4DCA80A4B66FA754BD48" w:type="paragraph">
    <w:name w:val="39AD805AA0BC4DCA80A4B66FA754BD48"/>
    <w:rsid w:val="00E05E2E"/>
    <w:pPr>
      <w:ind w:left="720"/>
      <w:contextualSpacing/>
    </w:pPr>
  </w:style>
  <w:style w:customStyle="1" w:styleId="39DB1AECE06F4D4A981F6FEF584809A41" w:type="paragraph">
    <w:name w:val="39DB1AECE06F4D4A981F6FEF584809A41"/>
    <w:rsid w:val="006938FA"/>
  </w:style>
  <w:style w:customStyle="1" w:styleId="39DB1AECE06F4D4A981F6FEF584809A42" w:type="paragraph">
    <w:name w:val="39DB1AECE06F4D4A981F6FEF584809A42"/>
    <w:rsid w:val="006938FA"/>
  </w:style>
  <w:style w:customStyle="1" w:styleId="39DB1AECE06F4D4A981F6FEF584809A43" w:type="paragraph">
    <w:name w:val="39DB1AECE06F4D4A981F6FEF584809A43"/>
    <w:rsid w:val="006938FA"/>
  </w:style>
  <w:style w:customStyle="1" w:styleId="3D95F17D1EB2443F8165CDE9C171C63F" w:type="paragraph">
    <w:name w:val="3D95F17D1EB2443F8165CDE9C171C63F"/>
    <w:rsid w:val="000743BC"/>
  </w:style>
  <w:style w:customStyle="1" w:styleId="3F49FAFA6C3F4A1E989E44779630D254" w:type="paragraph">
    <w:name w:val="3F49FAFA6C3F4A1E989E44779630D254"/>
    <w:rsid w:val="000743BC"/>
  </w:style>
  <w:style w:customStyle="1" w:styleId="3FEE3CD250214F1FBA3A071EC10E1EC21" w:type="paragraph">
    <w:name w:val="3FEE3CD250214F1FBA3A071EC10E1EC21"/>
    <w:rsid w:val="000A2D66"/>
  </w:style>
  <w:style w:customStyle="1" w:styleId="3FEE3CD250214F1FBA3A071EC10E1EC22" w:type="paragraph">
    <w:name w:val="3FEE3CD250214F1FBA3A071EC10E1EC22"/>
    <w:rsid w:val="000A2D66"/>
  </w:style>
  <w:style w:customStyle="1" w:styleId="3FEE3CD250214F1FBA3A071EC10E1EC23" w:type="paragraph">
    <w:name w:val="3FEE3CD250214F1FBA3A071EC10E1EC23"/>
    <w:rsid w:val="00F779D4"/>
  </w:style>
  <w:style w:customStyle="1" w:styleId="405BF75B67764ACB90B633B1FA01F34B" w:type="paragraph">
    <w:name w:val="405BF75B67764ACB90B633B1FA01F34B"/>
    <w:rsid w:val="00FD2794"/>
    <w:rPr>
      <w:lang w:eastAsia="zh-CN"/>
    </w:rPr>
  </w:style>
  <w:style w:customStyle="1" w:styleId="43561724A9FC48B1A012B264ECF5D407" w:type="paragraph">
    <w:name w:val="43561724A9FC48B1A012B264ECF5D407"/>
    <w:rsid w:val="00B95BEE"/>
  </w:style>
  <w:style w:customStyle="1" w:styleId="44ADF57AC2864E508F644AE95F46B6821" w:type="paragraph">
    <w:name w:val="44ADF57AC2864E508F644AE95F46B6821"/>
    <w:rsid w:val="006938FA"/>
  </w:style>
  <w:style w:customStyle="1" w:styleId="44ADF57AC2864E508F644AE95F46B6822" w:type="paragraph">
    <w:name w:val="44ADF57AC2864E508F644AE95F46B6822"/>
    <w:rsid w:val="006938FA"/>
  </w:style>
  <w:style w:customStyle="1" w:styleId="44ADF57AC2864E508F644AE95F46B6823" w:type="paragraph">
    <w:name w:val="44ADF57AC2864E508F644AE95F46B6823"/>
    <w:rsid w:val="006938FA"/>
  </w:style>
  <w:style w:customStyle="1" w:styleId="44FF65506C2245209E22969DF9D651B4" w:type="paragraph">
    <w:name w:val="44FF65506C2245209E22969DF9D651B4"/>
    <w:rsid w:val="000743BC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customStyle="1" w:styleId="477475933FF047FEBD5E6A54C102423D" w:type="paragraph">
    <w:name w:val="477475933FF047FEBD5E6A54C102423D"/>
    <w:rsid w:val="000743BC"/>
  </w:style>
  <w:style w:customStyle="1" w:styleId="490B20F94EEB414F92B1FCD1056F3EAB" w:type="paragraph">
    <w:name w:val="490B20F94EEB414F92B1FCD1056F3EAB"/>
    <w:rsid w:val="001C0ED1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customStyle="1" w:styleId="492A1DEAB4214477A89254E15E4CE951" w:type="paragraph">
    <w:name w:val="492A1DEAB4214477A89254E15E4CE951"/>
    <w:rsid w:val="00B95BEE"/>
  </w:style>
  <w:style w:customStyle="1" w:styleId="4BB8F3AE00C54C7C8036D2528A0D45741" w:type="paragraph">
    <w:name w:val="4BB8F3AE00C54C7C8036D2528A0D45741"/>
    <w:rsid w:val="00406775"/>
  </w:style>
  <w:style w:customStyle="1" w:styleId="4D59A026C04C40A39C973EAD4F504696" w:type="paragraph">
    <w:name w:val="4D59A026C04C40A39C973EAD4F504696"/>
    <w:rsid w:val="00D01D8F"/>
    <w:pPr>
      <w:ind w:left="720"/>
      <w:contextualSpacing/>
    </w:pPr>
  </w:style>
  <w:style w:customStyle="1" w:styleId="4D76F080AD8F46D3924F48232580CA951" w:type="paragraph">
    <w:name w:val="4D76F080AD8F46D3924F48232580CA951"/>
    <w:rsid w:val="00406775"/>
  </w:style>
  <w:style w:customStyle="1" w:styleId="4EA168D5128340C79F2EAFF126F3BB2C" w:type="paragraph">
    <w:name w:val="4EA168D5128340C79F2EAFF126F3BB2C"/>
    <w:rsid w:val="000743BC"/>
  </w:style>
  <w:style w:customStyle="1" w:styleId="5240779590B14D9F90D06C6F870759671" w:type="paragraph">
    <w:name w:val="5240779590B14D9F90D06C6F870759671"/>
    <w:rsid w:val="000A2D66"/>
  </w:style>
  <w:style w:customStyle="1" w:styleId="5240779590B14D9F90D06C6F870759672" w:type="paragraph">
    <w:name w:val="5240779590B14D9F90D06C6F870759672"/>
    <w:rsid w:val="000A2D66"/>
  </w:style>
  <w:style w:customStyle="1" w:styleId="5240779590B14D9F90D06C6F870759673" w:type="paragraph">
    <w:name w:val="5240779590B14D9F90D06C6F870759673"/>
    <w:rsid w:val="00F779D4"/>
  </w:style>
  <w:style w:customStyle="1" w:styleId="52577832536847F0BE3F79A0940AF650" w:type="paragraph">
    <w:name w:val="52577832536847F0BE3F79A0940AF650"/>
    <w:rsid w:val="000743BC"/>
  </w:style>
  <w:style w:customStyle="1" w:styleId="53F28032C6F44551905C6F9259AF383C1" w:type="paragraph">
    <w:name w:val="53F28032C6F44551905C6F9259AF383C1"/>
    <w:rsid w:val="006938FA"/>
  </w:style>
  <w:style w:customStyle="1" w:styleId="53F28032C6F44551905C6F9259AF383C2" w:type="paragraph">
    <w:name w:val="53F28032C6F44551905C6F9259AF383C2"/>
    <w:rsid w:val="006938FA"/>
  </w:style>
  <w:style w:customStyle="1" w:styleId="53F28032C6F44551905C6F9259AF383C3" w:type="paragraph">
    <w:name w:val="53F28032C6F44551905C6F9259AF383C3"/>
    <w:rsid w:val="006938FA"/>
  </w:style>
  <w:style w:customStyle="1" w:styleId="53F28032C6F44551905C6F9259AF383C4" w:type="paragraph">
    <w:name w:val="53F28032C6F44551905C6F9259AF383C4"/>
    <w:rsid w:val="006938FA"/>
  </w:style>
  <w:style w:customStyle="1" w:styleId="55874505EBB84F0F9088721180B0241B" w:type="paragraph">
    <w:name w:val="55874505EBB84F0F9088721180B0241B"/>
    <w:rsid w:val="000743BC"/>
  </w:style>
  <w:style w:customStyle="1" w:styleId="57662CB670E84770AB3777B85036DC5D1" w:type="paragraph">
    <w:name w:val="57662CB670E84770AB3777B85036DC5D1"/>
    <w:rsid w:val="006938FA"/>
  </w:style>
  <w:style w:customStyle="1" w:styleId="57662CB670E84770AB3777B85036DC5D2" w:type="paragraph">
    <w:name w:val="57662CB670E84770AB3777B85036DC5D2"/>
    <w:rsid w:val="006938FA"/>
  </w:style>
  <w:style w:customStyle="1" w:styleId="57662CB670E84770AB3777B85036DC5D3" w:type="paragraph">
    <w:name w:val="57662CB670E84770AB3777B85036DC5D3"/>
    <w:rsid w:val="006938FA"/>
  </w:style>
  <w:style w:customStyle="1" w:styleId="58300CC0757147A28DDD9E109FA81D461" w:type="paragraph">
    <w:name w:val="58300CC0757147A28DDD9E109FA81D461"/>
    <w:rsid w:val="006938FA"/>
  </w:style>
  <w:style w:customStyle="1" w:styleId="58300CC0757147A28DDD9E109FA81D462" w:type="paragraph">
    <w:name w:val="58300CC0757147A28DDD9E109FA81D462"/>
    <w:rsid w:val="006938FA"/>
  </w:style>
  <w:style w:customStyle="1" w:styleId="58300CC0757147A28DDD9E109FA81D463" w:type="paragraph">
    <w:name w:val="58300CC0757147A28DDD9E109FA81D463"/>
    <w:rsid w:val="006938FA"/>
  </w:style>
  <w:style w:customStyle="1" w:styleId="58368EE09ACA4D8BB1B7FCF42D4F04C8" w:type="paragraph">
    <w:name w:val="58368EE09ACA4D8BB1B7FCF42D4F04C8"/>
    <w:rsid w:val="00FD2794"/>
    <w:rPr>
      <w:lang w:eastAsia="zh-CN"/>
    </w:rPr>
  </w:style>
  <w:style w:customStyle="1" w:styleId="5AA3BA48756C41FBB3EA80808FA56EC01" w:type="paragraph">
    <w:name w:val="5AA3BA48756C41FBB3EA80808FA56EC01"/>
    <w:rsid w:val="002E2138"/>
  </w:style>
  <w:style w:customStyle="1" w:styleId="5AEB07A3AC954B84ADA40130E289B037" w:type="paragraph">
    <w:name w:val="5AEB07A3AC954B84ADA40130E289B037"/>
    <w:rsid w:val="000B4C84"/>
  </w:style>
  <w:style w:customStyle="1" w:styleId="603677A8D5AA4C65AB3999816C372E871" w:type="paragraph">
    <w:name w:val="603677A8D5AA4C65AB3999816C372E871"/>
    <w:rsid w:val="002E2138"/>
  </w:style>
  <w:style w:customStyle="1" w:styleId="62E40CE3DD8D43E0A6F56589A407CA5F" w:type="paragraph">
    <w:name w:val="62E40CE3DD8D43E0A6F56589A407CA5F"/>
    <w:rsid w:val="002C6F1E"/>
    <w:pPr>
      <w:tabs>
        <w:tab w:pos="4680" w:val="center"/>
        <w:tab w:pos="9360" w:val="right"/>
      </w:tabs>
      <w:spacing w:after="0" w:line="240" w:lineRule="auto"/>
    </w:pPr>
  </w:style>
  <w:style w:customStyle="1" w:styleId="66768CDDFEEA4AAF99B81EB16B0AB7361" w:type="paragraph">
    <w:name w:val="66768CDDFEEA4AAF99B81EB16B0AB7361"/>
    <w:rsid w:val="002E2138"/>
  </w:style>
  <w:style w:customStyle="1" w:styleId="6836564CCC2C436A85CD39A4EF67B948" w:type="paragraph">
    <w:name w:val="6836564CCC2C436A85CD39A4EF67B948"/>
    <w:rsid w:val="00FD2794"/>
    <w:rPr>
      <w:lang w:eastAsia="zh-CN"/>
    </w:rPr>
  </w:style>
  <w:style w:customStyle="1" w:styleId="68738252A46C48CFA12EC828B12645C6" w:type="paragraph">
    <w:name w:val="68738252A46C48CFA12EC828B12645C6"/>
    <w:rsid w:val="000743BC"/>
  </w:style>
  <w:style w:customStyle="1" w:styleId="698F222A4CEE43AB8F958C38B5A856C2" w:type="paragraph">
    <w:name w:val="698F222A4CEE43AB8F958C38B5A856C2"/>
    <w:rsid w:val="00D42C27"/>
    <w:pPr>
      <w:ind w:left="720"/>
      <w:contextualSpacing/>
    </w:pPr>
  </w:style>
  <w:style w:customStyle="1" w:styleId="6AFA8A6725284B7BB7E4DC7A9D7168341" w:type="paragraph">
    <w:name w:val="6AFA8A6725284B7BB7E4DC7A9D7168341"/>
    <w:rsid w:val="002E2138"/>
  </w:style>
  <w:style w:customStyle="1" w:styleId="6D415DCDDC2B4FB2A3B73C6F548257B91" w:type="paragraph">
    <w:name w:val="6D415DCDDC2B4FB2A3B73C6F548257B91"/>
    <w:rsid w:val="002E2138"/>
  </w:style>
  <w:style w:customStyle="1" w:styleId="75A38DA140A84437A05D7E7338E8ABC01" w:type="paragraph">
    <w:name w:val="75A38DA140A84437A05D7E7338E8ABC01"/>
    <w:rsid w:val="002E2138"/>
  </w:style>
  <w:style w:customStyle="1" w:styleId="75CCB5A618844CF489A840CABBFAB3061" w:type="paragraph">
    <w:name w:val="75CCB5A618844CF489A840CABBFAB3061"/>
    <w:rsid w:val="006938FA"/>
  </w:style>
  <w:style w:customStyle="1" w:styleId="75CCB5A618844CF489A840CABBFAB3062" w:type="paragraph">
    <w:name w:val="75CCB5A618844CF489A840CABBFAB3062"/>
    <w:rsid w:val="006938FA"/>
  </w:style>
  <w:style w:customStyle="1" w:styleId="75CCB5A618844CF489A840CABBFAB3063" w:type="paragraph">
    <w:name w:val="75CCB5A618844CF489A840CABBFAB3063"/>
    <w:rsid w:val="006938FA"/>
  </w:style>
  <w:style w:customStyle="1" w:styleId="7602E21A973C4A978E35498222EECFC61" w:type="paragraph">
    <w:name w:val="7602E21A973C4A978E35498222EECFC61"/>
    <w:rsid w:val="002E2138"/>
  </w:style>
  <w:style w:customStyle="1" w:styleId="7D103E5C071E471997DEBB3CC8FA6FC3" w:type="paragraph">
    <w:name w:val="7D103E5C071E471997DEBB3CC8FA6FC3"/>
    <w:rsid w:val="000743BC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30"/>
      <w:szCs w:val="30"/>
    </w:rPr>
  </w:style>
  <w:style w:customStyle="1" w:styleId="7F8E677793D3424C87121D9A251827F3" w:type="paragraph">
    <w:name w:val="7F8E677793D3424C87121D9A251827F3"/>
    <w:rsid w:val="000743BC"/>
    <w:pPr>
      <w:ind w:left="720"/>
      <w:contextualSpacing/>
    </w:pPr>
  </w:style>
  <w:style w:customStyle="1" w:styleId="8256215D8FDC4B168334CBC682486C9D1" w:type="paragraph">
    <w:name w:val="8256215D8FDC4B168334CBC682486C9D1"/>
    <w:rsid w:val="000743BC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customStyle="1" w:styleId="8270D6AAC8A74CF3B36A3B8FB2070E70" w:type="paragraph">
    <w:name w:val="8270D6AAC8A74CF3B36A3B8FB2070E70"/>
    <w:rsid w:val="00406775"/>
  </w:style>
  <w:style w:customStyle="1" w:styleId="85F2726CD6784DA68AF4DB2EE7E57FF91" w:type="paragraph">
    <w:name w:val="85F2726CD6784DA68AF4DB2EE7E57FF91"/>
    <w:rsid w:val="006938FA"/>
  </w:style>
  <w:style w:customStyle="1" w:styleId="85F2726CD6784DA68AF4DB2EE7E57FF92" w:type="paragraph">
    <w:name w:val="85F2726CD6784DA68AF4DB2EE7E57FF92"/>
    <w:rsid w:val="006938FA"/>
  </w:style>
  <w:style w:customStyle="1" w:styleId="85F2726CD6784DA68AF4DB2EE7E57FF93" w:type="paragraph">
    <w:name w:val="85F2726CD6784DA68AF4DB2EE7E57FF93"/>
    <w:rsid w:val="006938FA"/>
  </w:style>
  <w:style w:customStyle="1" w:styleId="86102999FA62490397BE7CABC04A50FC1" w:type="paragraph">
    <w:name w:val="86102999FA62490397BE7CABC04A50FC1"/>
    <w:rsid w:val="006938FA"/>
  </w:style>
  <w:style w:customStyle="1" w:styleId="86102999FA62490397BE7CABC04A50FC2" w:type="paragraph">
    <w:name w:val="86102999FA62490397BE7CABC04A50FC2"/>
    <w:rsid w:val="002E2138"/>
  </w:style>
  <w:style w:customStyle="1" w:styleId="86AC409729B046CA812F85C9583042D91" w:type="paragraph">
    <w:name w:val="86AC409729B046CA812F85C9583042D91"/>
    <w:rsid w:val="006938FA"/>
  </w:style>
  <w:style w:customStyle="1" w:styleId="86AC409729B046CA812F85C9583042D92" w:type="paragraph">
    <w:name w:val="86AC409729B046CA812F85C9583042D92"/>
    <w:rsid w:val="006938FA"/>
  </w:style>
  <w:style w:customStyle="1" w:styleId="86AC409729B046CA812F85C9583042D93" w:type="paragraph">
    <w:name w:val="86AC409729B046CA812F85C9583042D93"/>
    <w:rsid w:val="006938FA"/>
  </w:style>
  <w:style w:customStyle="1" w:styleId="86B81BD22FB4432B97A17489534850F81" w:type="paragraph">
    <w:name w:val="86B81BD22FB4432B97A17489534850F81"/>
    <w:rsid w:val="00406775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themeTint="D9" w:val="262626"/>
      <w:spacing w:val="-15"/>
      <w:sz w:val="96"/>
      <w:szCs w:val="96"/>
    </w:rPr>
  </w:style>
  <w:style w:customStyle="1" w:styleId="89117EF02DB542549568E14EBB8ABA681" w:type="paragraph">
    <w:name w:val="89117EF02DB542549568E14EBB8ABA681"/>
    <w:rsid w:val="006938FA"/>
  </w:style>
  <w:style w:customStyle="1" w:styleId="89117EF02DB542549568E14EBB8ABA682" w:type="paragraph">
    <w:name w:val="89117EF02DB542549568E14EBB8ABA682"/>
    <w:rsid w:val="006938FA"/>
  </w:style>
  <w:style w:customStyle="1" w:styleId="89117EF02DB542549568E14EBB8ABA683" w:type="paragraph">
    <w:name w:val="89117EF02DB542549568E14EBB8ABA683"/>
    <w:rsid w:val="006938FA"/>
  </w:style>
  <w:style w:customStyle="1" w:styleId="894F3E6EB4E4400ABEA1FE50A8C5BCE3" w:type="paragraph">
    <w:name w:val="894F3E6EB4E4400ABEA1FE50A8C5BCE3"/>
    <w:rsid w:val="002C6F1E"/>
    <w:pPr>
      <w:tabs>
        <w:tab w:pos="4680" w:val="center"/>
        <w:tab w:pos="9360" w:val="right"/>
      </w:tabs>
      <w:spacing w:after="0" w:line="240" w:lineRule="auto"/>
    </w:pPr>
  </w:style>
  <w:style w:customStyle="1" w:styleId="894F3E6EB4E4400ABEA1FE50A8C5BCE31" w:type="paragraph">
    <w:name w:val="894F3E6EB4E4400ABEA1FE50A8C5BCE31"/>
    <w:rsid w:val="002B67E1"/>
    <w:pPr>
      <w:tabs>
        <w:tab w:pos="4680" w:val="center"/>
        <w:tab w:pos="9360" w:val="right"/>
      </w:tabs>
      <w:spacing w:after="0" w:line="240" w:lineRule="auto"/>
    </w:pPr>
  </w:style>
  <w:style w:customStyle="1" w:styleId="898515B2A81A41ACAB57EA8FA03ED9FB1" w:type="paragraph">
    <w:name w:val="898515B2A81A41ACAB57EA8FA03ED9FB1"/>
    <w:rsid w:val="000A2D66"/>
  </w:style>
  <w:style w:customStyle="1" w:styleId="898515B2A81A41ACAB57EA8FA03ED9FB2" w:type="paragraph">
    <w:name w:val="898515B2A81A41ACAB57EA8FA03ED9FB2"/>
    <w:rsid w:val="000A2D66"/>
  </w:style>
  <w:style w:customStyle="1" w:styleId="898515B2A81A41ACAB57EA8FA03ED9FB3" w:type="paragraph">
    <w:name w:val="898515B2A81A41ACAB57EA8FA03ED9FB3"/>
    <w:rsid w:val="00F779D4"/>
  </w:style>
  <w:style w:customStyle="1" w:styleId="8D13ED5E27444FB59F53CFE027783A12" w:type="paragraph">
    <w:name w:val="8D13ED5E27444FB59F53CFE027783A12"/>
    <w:rsid w:val="000743BC"/>
  </w:style>
  <w:style w:customStyle="1" w:styleId="8DD16C483EC14E6AB1EF1A1EE428BB691" w:type="paragraph">
    <w:name w:val="8DD16C483EC14E6AB1EF1A1EE428BB691"/>
    <w:rsid w:val="002E2138"/>
  </w:style>
  <w:style w:customStyle="1" w:styleId="90F701F3378C4515ABBB84B8A255BC9A" w:type="paragraph">
    <w:name w:val="90F701F3378C4515ABBB84B8A255BC9A"/>
    <w:rsid w:val="00176714"/>
    <w:pPr>
      <w:ind w:left="720"/>
      <w:contextualSpacing/>
    </w:pPr>
  </w:style>
  <w:style w:customStyle="1" w:styleId="92AF7C45ECDE4A528529ED0153C72A7C" w:type="paragraph">
    <w:name w:val="92AF7C45ECDE4A528529ED0153C72A7C"/>
    <w:rsid w:val="001375AC"/>
  </w:style>
  <w:style w:customStyle="1" w:styleId="98570A7C7C1941D8935A4D195B7F417B" w:type="paragraph">
    <w:name w:val="98570A7C7C1941D8935A4D195B7F417B"/>
    <w:rsid w:val="000743BC"/>
  </w:style>
  <w:style w:customStyle="1" w:styleId="9BFACD5309394AAE97754B036278E7FD1" w:type="paragraph">
    <w:name w:val="9BFACD5309394AAE97754B036278E7FD1"/>
    <w:rsid w:val="00406775"/>
  </w:style>
  <w:style w:customStyle="1" w:styleId="A4E43C60BEE1490B949BD0502A7D9D56" w:type="paragraph">
    <w:name w:val="A4E43C60BEE1490B949BD0502A7D9D56"/>
    <w:rsid w:val="000743BC"/>
  </w:style>
  <w:style w:customStyle="1" w:styleId="A5C999A226B14F7ABCE5FC87F67E1ADE" w:type="paragraph">
    <w:name w:val="A5C999A226B14F7ABCE5FC87F67E1ADE"/>
    <w:rsid w:val="002E2138"/>
  </w:style>
  <w:style w:customStyle="1" w:styleId="A70E5474A6514DDA816D6FD3F778CF28" w:type="paragraph">
    <w:name w:val="A70E5474A6514DDA816D6FD3F778CF28"/>
    <w:rsid w:val="000743BC"/>
  </w:style>
  <w:style w:customStyle="1" w:styleId="A91174C6472B4ACFBB6FC9D598B5229F" w:type="paragraph">
    <w:name w:val="A91174C6472B4ACFBB6FC9D598B5229F"/>
    <w:rsid w:val="000B4C84"/>
  </w:style>
  <w:style w:customStyle="1" w:styleId="AA0DFA1347F04DDAB5F06E6A2C1FB2321" w:type="paragraph">
    <w:name w:val="AA0DFA1347F04DDAB5F06E6A2C1FB2321"/>
    <w:rsid w:val="002E2138"/>
  </w:style>
  <w:style w:customStyle="1" w:styleId="ABEFECD678704CFF9F1FE2D0D3E2F015" w:type="paragraph">
    <w:name w:val="ABEFECD678704CFF9F1FE2D0D3E2F015"/>
    <w:rsid w:val="00E05E2E"/>
  </w:style>
  <w:style w:customStyle="1" w:styleId="B0F8D6408A6F45E2A002C856E549BBAF" w:type="paragraph">
    <w:name w:val="B0F8D6408A6F45E2A002C856E549BBAF"/>
    <w:rsid w:val="002C6F1E"/>
    <w:pPr>
      <w:tabs>
        <w:tab w:pos="4680" w:val="center"/>
        <w:tab w:pos="9360" w:val="right"/>
      </w:tabs>
      <w:spacing w:after="0" w:line="240" w:lineRule="auto"/>
    </w:pPr>
  </w:style>
  <w:style w:customStyle="1" w:styleId="B3B037131336459EB160C5DD541F9674" w:type="paragraph">
    <w:name w:val="B3B037131336459EB160C5DD541F9674"/>
    <w:rsid w:val="000743BC"/>
  </w:style>
  <w:style w:customStyle="1" w:styleId="B6015F2BD14F4480B149926CB7103AD5" w:type="paragraph">
    <w:name w:val="B6015F2BD14F4480B149926CB7103AD5"/>
    <w:rsid w:val="006938FA"/>
    <w:pPr>
      <w:spacing w:line="360" w:lineRule="auto"/>
      <w:ind w:firstLine="720"/>
    </w:pPr>
    <w:rPr>
      <w:b/>
    </w:rPr>
  </w:style>
  <w:style w:customStyle="1" w:styleId="B99E3F2B07A34F0CB895572B0B63D75E" w:type="paragraph">
    <w:name w:val="B99E3F2B07A34F0CB895572B0B63D75E"/>
    <w:rsid w:val="000743BC"/>
  </w:style>
  <w:style w:customStyle="1" w:styleId="BDDFBC3C24654E4CB7A20AC061E426A71" w:type="paragraph">
    <w:name w:val="BDDFBC3C24654E4CB7A20AC061E426A71"/>
    <w:rsid w:val="006938FA"/>
  </w:style>
  <w:style w:customStyle="1" w:styleId="BDDFBC3C24654E4CB7A20AC061E426A72" w:type="paragraph">
    <w:name w:val="BDDFBC3C24654E4CB7A20AC061E426A72"/>
    <w:rsid w:val="006938FA"/>
  </w:style>
  <w:style w:customStyle="1" w:styleId="BDDFBC3C24654E4CB7A20AC061E426A73" w:type="paragraph">
    <w:name w:val="BDDFBC3C24654E4CB7A20AC061E426A73"/>
    <w:rsid w:val="006938FA"/>
  </w:style>
  <w:style w:customStyle="1" w:styleId="BE25F2B804A1498C9456B892D61D4C28" w:type="paragraph">
    <w:name w:val="BE25F2B804A1498C9456B892D61D4C28"/>
    <w:rsid w:val="002E2138"/>
  </w:style>
  <w:style w:customStyle="1" w:styleId="C5F08D77CBAA4EFB84166BBD8DDF830A" w:type="paragraph">
    <w:name w:val="C5F08D77CBAA4EFB84166BBD8DDF830A"/>
    <w:rsid w:val="000743BC"/>
  </w:style>
  <w:style w:customStyle="1" w:styleId="C621F1E68F334FCB953C4F5289FC078E" w:type="paragraph">
    <w:name w:val="C621F1E68F334FCB953C4F5289FC078E"/>
    <w:rsid w:val="000B4C84"/>
  </w:style>
  <w:style w:customStyle="1" w:styleId="C799B09161CC4771BCB58D1C1BBFCDD31" w:type="paragraph">
    <w:name w:val="C799B09161CC4771BCB58D1C1BBFCDD31"/>
    <w:rsid w:val="000A2D66"/>
  </w:style>
  <w:style w:customStyle="1" w:styleId="C799B09161CC4771BCB58D1C1BBFCDD32" w:type="paragraph">
    <w:name w:val="C799B09161CC4771BCB58D1C1BBFCDD32"/>
    <w:rsid w:val="000A2D66"/>
  </w:style>
  <w:style w:customStyle="1" w:styleId="C799B09161CC4771BCB58D1C1BBFCDD33" w:type="paragraph">
    <w:name w:val="C799B09161CC4771BCB58D1C1BBFCDD33"/>
    <w:rsid w:val="00F779D4"/>
  </w:style>
  <w:style w:customStyle="1" w:styleId="CB33567E4D624C358C2C5DE8DAA3DA641" w:type="paragraph">
    <w:name w:val="CB33567E4D624C358C2C5DE8DAA3DA641"/>
    <w:rsid w:val="006938FA"/>
  </w:style>
  <w:style w:customStyle="1" w:styleId="CB33567E4D624C358C2C5DE8DAA3DA642" w:type="paragraph">
    <w:name w:val="CB33567E4D624C358C2C5DE8DAA3DA642"/>
    <w:rsid w:val="006938FA"/>
  </w:style>
  <w:style w:customStyle="1" w:styleId="CB33567E4D624C358C2C5DE8DAA3DA643" w:type="paragraph">
    <w:name w:val="CB33567E4D624C358C2C5DE8DAA3DA643"/>
    <w:rsid w:val="006938FA"/>
  </w:style>
  <w:style w:customStyle="1" w:styleId="D3540836FBAA4B959008DEFA32F6AE29" w:type="paragraph">
    <w:name w:val="D3540836FBAA4B959008DEFA32F6AE29"/>
    <w:rsid w:val="000743BC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D4BC012DB5DA4547BB43C8D06B0FA0E61" w:type="paragraph">
    <w:name w:val="D4BC012DB5DA4547BB43C8D06B0FA0E61"/>
    <w:rsid w:val="006938FA"/>
  </w:style>
  <w:style w:customStyle="1" w:styleId="D4BC012DB5DA4547BB43C8D06B0FA0E62" w:type="paragraph">
    <w:name w:val="D4BC012DB5DA4547BB43C8D06B0FA0E62"/>
    <w:rsid w:val="006938FA"/>
  </w:style>
  <w:style w:customStyle="1" w:styleId="D4BC012DB5DA4547BB43C8D06B0FA0E63" w:type="paragraph">
    <w:name w:val="D4BC012DB5DA4547BB43C8D06B0FA0E63"/>
    <w:rsid w:val="006938FA"/>
  </w:style>
  <w:style w:customStyle="1" w:styleId="D4BC012DB5DA4547BB43C8D06B0FA0E64" w:type="paragraph">
    <w:name w:val="D4BC012DB5DA4547BB43C8D06B0FA0E64"/>
    <w:rsid w:val="006938FA"/>
  </w:style>
  <w:style w:customStyle="1" w:styleId="D4BC012DB5DA4547BB43C8D06B0FA0E65" w:type="paragraph">
    <w:name w:val="D4BC012DB5DA4547BB43C8D06B0FA0E65"/>
    <w:rsid w:val="006938FA"/>
  </w:style>
  <w:style w:customStyle="1" w:styleId="D4BC012DB5DA4547BB43C8D06B0FA0E66" w:type="paragraph">
    <w:name w:val="D4BC012DB5DA4547BB43C8D06B0FA0E66"/>
    <w:rsid w:val="002E2138"/>
  </w:style>
  <w:style w:customStyle="1" w:styleId="D4D1F5AD906143C9B37B3913A351736E" w:type="paragraph">
    <w:name w:val="D4D1F5AD906143C9B37B3913A351736E"/>
    <w:rsid w:val="00181525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customStyle="1" w:styleId="D511401C545349EC8727CAF0077A9C9A1" w:type="paragraph">
    <w:name w:val="D511401C545349EC8727CAF0077A9C9A1"/>
    <w:rsid w:val="00176714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D65433FCF57240BBB815F6C3675FB7F8" w:type="paragraph">
    <w:name w:val="D65433FCF57240BBB815F6C3675FB7F8"/>
    <w:rsid w:val="00D42C27"/>
  </w:style>
  <w:style w:customStyle="1" w:styleId="D76D601EF39B4769ABBF5AE5A4FE39481" w:type="paragraph">
    <w:name w:val="D76D601EF39B4769ABBF5AE5A4FE39481"/>
    <w:rsid w:val="006938FA"/>
    <w:pPr>
      <w:spacing w:line="360" w:lineRule="auto"/>
      <w:ind w:firstLine="720"/>
    </w:pPr>
    <w:rPr>
      <w:b/>
    </w:rPr>
  </w:style>
  <w:style w:customStyle="1" w:styleId="D76D601EF39B4769ABBF5AE5A4FE39482" w:type="paragraph">
    <w:name w:val="D76D601EF39B4769ABBF5AE5A4FE39482"/>
    <w:rsid w:val="006938FA"/>
    <w:pPr>
      <w:spacing w:line="360" w:lineRule="auto"/>
      <w:ind w:firstLine="720"/>
    </w:pPr>
    <w:rPr>
      <w:b/>
    </w:rPr>
  </w:style>
  <w:style w:customStyle="1" w:styleId="D76D601EF39B4769ABBF5AE5A4FE39483" w:type="paragraph">
    <w:name w:val="D76D601EF39B4769ABBF5AE5A4FE39483"/>
    <w:rsid w:val="006938FA"/>
    <w:pPr>
      <w:spacing w:line="360" w:lineRule="auto"/>
      <w:ind w:firstLine="720"/>
    </w:pPr>
    <w:rPr>
      <w:b/>
    </w:rPr>
  </w:style>
  <w:style w:customStyle="1" w:styleId="DA66DA25F34645858B73D0094B374EEE1" w:type="paragraph">
    <w:name w:val="DA66DA25F34645858B73D0094B374EEE1"/>
    <w:rsid w:val="000A2D66"/>
  </w:style>
  <w:style w:customStyle="1" w:styleId="DA66DA25F34645858B73D0094B374EEE2" w:type="paragraph">
    <w:name w:val="DA66DA25F34645858B73D0094B374EEE2"/>
    <w:rsid w:val="000A2D66"/>
  </w:style>
  <w:style w:customStyle="1" w:styleId="DA66DA25F34645858B73D0094B374EEE3" w:type="paragraph">
    <w:name w:val="DA66DA25F34645858B73D0094B374EEE3"/>
    <w:rsid w:val="00F779D4"/>
  </w:style>
  <w:style w:customStyle="1" w:styleId="DD56B3694FE041A3A7F25E6492471B49" w:type="paragraph">
    <w:name w:val="DD56B3694FE041A3A7F25E6492471B49"/>
    <w:rsid w:val="00406775"/>
    <w:pPr>
      <w:keepNext/>
      <w:keepLines/>
      <w:spacing w:after="40" w:before="360" w:line="240" w:lineRule="auto"/>
      <w:outlineLvl w:val="0"/>
    </w:pPr>
    <w:rPr>
      <w:rFonts w:asciiTheme="majorHAnsi" w:cstheme="majorBidi" w:eastAsiaTheme="majorEastAsia" w:hAnsiTheme="majorHAnsi"/>
      <w:color w:themeColor="accent6" w:themeShade="BF" w:val="538135"/>
      <w:sz w:val="40"/>
      <w:szCs w:val="40"/>
    </w:rPr>
  </w:style>
  <w:style w:customStyle="1" w:styleId="E08738C4C9BE4965910062CA667DF61A1" w:type="paragraph">
    <w:name w:val="E08738C4C9BE4965910062CA667DF61A1"/>
    <w:rsid w:val="00CD6183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2" w:type="paragraph">
    <w:name w:val="E08738C4C9BE4965910062CA667DF61A2"/>
    <w:rsid w:val="00D116AA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3" w:type="paragraph">
    <w:name w:val="E08738C4C9BE4965910062CA667DF61A3"/>
    <w:rsid w:val="00D116AA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4" w:type="paragraph">
    <w:name w:val="E08738C4C9BE4965910062CA667DF61A4"/>
    <w:rsid w:val="00CD2AEB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5" w:type="paragraph">
    <w:name w:val="E08738C4C9BE4965910062CA667DF61A5"/>
    <w:rsid w:val="001C0ED1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6" w:type="paragraph">
    <w:name w:val="E08738C4C9BE4965910062CA667DF61A6"/>
    <w:rsid w:val="00176714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8738C4C9BE4965910062CA667DF61A7" w:type="paragraph">
    <w:name w:val="E08738C4C9BE4965910062CA667DF61A7"/>
    <w:rsid w:val="00D42C27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themeColor="accent6" w:themeShade="BF" w:val="538135"/>
      <w:sz w:val="24"/>
      <w:szCs w:val="24"/>
    </w:rPr>
  </w:style>
  <w:style w:customStyle="1" w:styleId="E09A7122E1EF4B42A76DDA49CF2BE1B5" w:type="paragraph">
    <w:name w:val="E09A7122E1EF4B42A76DDA49CF2BE1B5"/>
    <w:rsid w:val="000B4C84"/>
  </w:style>
  <w:style w:customStyle="1" w:styleId="E19C3B7317B441F39D84FBB605C8FD181" w:type="paragraph">
    <w:name w:val="E19C3B7317B441F39D84FBB605C8FD181"/>
    <w:rsid w:val="000A2D66"/>
  </w:style>
  <w:style w:customStyle="1" w:styleId="E19C3B7317B441F39D84FBB605C8FD182" w:type="paragraph">
    <w:name w:val="E19C3B7317B441F39D84FBB605C8FD182"/>
    <w:rsid w:val="000A2D66"/>
  </w:style>
  <w:style w:customStyle="1" w:styleId="E19C3B7317B441F39D84FBB605C8FD183" w:type="paragraph">
    <w:name w:val="E19C3B7317B441F39D84FBB605C8FD183"/>
    <w:rsid w:val="00F779D4"/>
  </w:style>
  <w:style w:customStyle="1" w:styleId="E34CFC0C1E25495C80C493433E04CAEB1" w:type="paragraph">
    <w:name w:val="E34CFC0C1E25495C80C493433E04CAEB1"/>
    <w:rsid w:val="00CD2AEB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0"/>
      <w:szCs w:val="40"/>
    </w:rPr>
  </w:style>
  <w:style w:customStyle="1" w:styleId="E34CFC0C1E25495C80C493433E04CAEB2" w:type="paragraph">
    <w:name w:val="E34CFC0C1E25495C80C493433E04CAEB2"/>
    <w:rsid w:val="005911DB"/>
  </w:style>
  <w:style w:customStyle="1" w:styleId="E34CFC0C1E25495C80C493433E04CAEB3" w:type="paragraph">
    <w:name w:val="E34CFC0C1E25495C80C493433E04CAEB3"/>
    <w:rsid w:val="00181525"/>
  </w:style>
  <w:style w:customStyle="1" w:styleId="E34CFC0C1E25495C80C493433E04CAEB4" w:type="paragraph">
    <w:name w:val="E34CFC0C1E25495C80C493433E04CAEB4"/>
    <w:rsid w:val="001C0ED1"/>
  </w:style>
  <w:style w:customStyle="1" w:styleId="EA3E14611635413AA81ABA48D2CBF5511" w:type="paragraph">
    <w:name w:val="EA3E14611635413AA81ABA48D2CBF5511"/>
    <w:rsid w:val="006938FA"/>
  </w:style>
  <w:style w:customStyle="1" w:styleId="EA3E14611635413AA81ABA48D2CBF5512" w:type="paragraph">
    <w:name w:val="EA3E14611635413AA81ABA48D2CBF5512"/>
    <w:rsid w:val="006938FA"/>
  </w:style>
  <w:style w:customStyle="1" w:styleId="EA3E14611635413AA81ABA48D2CBF5513" w:type="paragraph">
    <w:name w:val="EA3E14611635413AA81ABA48D2CBF5513"/>
    <w:rsid w:val="006938FA"/>
  </w:style>
  <w:style w:customStyle="1" w:styleId="F16C283990134E26B3737BF1F4E3642B1" w:type="paragraph">
    <w:name w:val="F16C283990134E26B3737BF1F4E3642B1"/>
    <w:rsid w:val="002E2138"/>
  </w:style>
  <w:style w:customStyle="1" w:styleId="F333F094FA6C4A8E892878BDB6135288" w:type="paragraph">
    <w:name w:val="F333F094FA6C4A8E892878BDB6135288"/>
    <w:rsid w:val="000B4C84"/>
  </w:style>
  <w:style w:customStyle="1" w:styleId="F6A604BA57D64091BA12FF8E6C0F7FF01" w:type="paragraph">
    <w:name w:val="F6A604BA57D64091BA12FF8E6C0F7FF01"/>
    <w:rsid w:val="006938FA"/>
  </w:style>
  <w:style w:customStyle="1" w:styleId="F6A604BA57D64091BA12FF8E6C0F7FF02" w:type="paragraph">
    <w:name w:val="F6A604BA57D64091BA12FF8E6C0F7FF02"/>
    <w:rsid w:val="002E2138"/>
  </w:style>
  <w:style w:customStyle="1" w:styleId="F6FA27C9EDBD4BEAB00861790C2F55B9" w:type="paragraph">
    <w:name w:val="F6FA27C9EDBD4BEAB00861790C2F55B9"/>
    <w:rsid w:val="001375AC"/>
  </w:style>
  <w:style w:customStyle="1" w:styleId="FA1BAC4FC0A24FC7AD7EFF181DE3E68F1" w:type="paragraph">
    <w:name w:val="FA1BAC4FC0A24FC7AD7EFF181DE3E68F1"/>
    <w:rsid w:val="00406775"/>
  </w:style>
  <w:style w:customStyle="1" w:styleId="TableOfContents" w:type="paragraph">
    <w:name w:val="TableOfContents"/>
    <w:rsid w:val="00E978CC"/>
  </w:style>
  <w:style w:customStyle="1" w:styleId="SLReqReqPropertyName" w:type="paragraph">
    <w:name w:val="SLReqReqPropertyName"/>
    <w:basedOn w:val="Normal"/>
    <w:next w:val="Normal"/>
    <w:link w:val="SLReqReqPropertyNameChar"/>
    <w:qFormat/>
    <w:rsid w:val="00886BBF"/>
    <w:pPr>
      <w:spacing w:before="240" w:line="240" w:lineRule="auto"/>
    </w:pPr>
    <w:rPr>
      <w:rFonts w:ascii="Arial" w:hAnsi="Arial"/>
      <w:b/>
      <w:color w:themeColor="text1" w:val="000000"/>
      <w:sz w:val="24"/>
    </w:rPr>
  </w:style>
  <w:style w:customStyle="1" w:styleId="SLReqReqPropertyNameChar" w:type="character">
    <w:name w:val="SLReqReqPropertyName Char"/>
    <w:basedOn w:val="SLReqReqSetPropertyNameChar"/>
    <w:link w:val="SLReqReqPropertyName"/>
    <w:rsid w:val="00886BBF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AttributeValue" w:type="paragraph">
    <w:name w:val="SLReqReqAttributeValue"/>
    <w:basedOn w:val="SLReqReqSetAttributeValue"/>
    <w:next w:val="Normal"/>
    <w:link w:val="SLReqReqAttributeValueChar"/>
    <w:rsid w:val="000A4110"/>
    <w:pPr>
      <w:spacing w:after="0" w:before="0" w:line="240" w:lineRule="auto"/>
    </w:pPr>
  </w:style>
  <w:style w:customStyle="1" w:styleId="SLReqReqAttributeValueChar" w:type="character">
    <w:name w:val="SLReqReqAttributeValue Char"/>
    <w:basedOn w:val="SLReqReqSetAttributeValueChar"/>
    <w:link w:val="SLReqReqAttributeValue"/>
    <w:rsid w:val="000A4110"/>
    <w:rPr>
      <w:rFonts w:ascii="Arial" w:hAnsi="Arial"/>
      <w:b w:val="0"/>
      <w:i w:val="0"/>
      <w:color w:themeColor="text1" w:val="000000"/>
      <w:sz w:val="24"/>
    </w:rPr>
  </w:style>
  <w:style w:customStyle="1" w:styleId="ddFSDA" w:type="paragraph">
    <w:name w:val="dd??FSDA"/>
    <w:basedOn w:val="SLReqReqSetPropertyName"/>
    <w:next w:val="Normal"/>
    <w:link w:val="ddFSDAChar"/>
    <w:autoRedefine/>
    <w:rsid w:val="002A7FC4"/>
  </w:style>
  <w:style w:customStyle="1" w:styleId="ddFSDAChar" w:type="character">
    <w:name w:val="dd??FSDA Char"/>
    <w:basedOn w:val="SLReqReqSetPropertyNameChar"/>
    <w:link w:val="ddFSDA"/>
    <w:rsid w:val="002A7FC4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portTOCHead" w:type="paragraph">
    <w:name w:val="SLReqReportTOCHead"/>
    <w:basedOn w:val="TOCHeading"/>
    <w:next w:val="Normal"/>
    <w:link w:val="SLReqReportTOCHeadChar"/>
    <w:rsid w:val="0091340C"/>
    <w:rPr>
      <w:rFonts w:ascii="Arial" w:hAnsi="Arial"/>
      <w:b/>
      <w:color w:val="auto"/>
      <w:sz w:val="28"/>
    </w:rPr>
  </w:style>
  <w:style w:customStyle="1" w:styleId="TOCHeadingChar" w:type="character">
    <w:name w:val="TOC Heading Char"/>
    <w:basedOn w:val="Heading1Char"/>
    <w:link w:val="TOCHeading"/>
    <w:uiPriority w:val="39"/>
    <w:rsid w:val="00A673BD"/>
    <w:rPr>
      <w:rFonts w:asciiTheme="majorHAnsi" w:cstheme="majorBidi" w:eastAsiaTheme="majorEastAsia" w:hAnsiTheme="majorHAnsi"/>
      <w:color w:themeColor="accent6" w:themeShade="BF" w:val="538135"/>
      <w:sz w:val="40"/>
      <w:szCs w:val="40"/>
    </w:rPr>
  </w:style>
  <w:style w:customStyle="1" w:styleId="SLReqReportTOCHeadChar" w:type="character">
    <w:name w:val="SLReqReportTOCHead Char"/>
    <w:basedOn w:val="TOCHeadingChar"/>
    <w:link w:val="SLReqReportTOCHead"/>
    <w:rsid w:val="0091340C"/>
    <w:rPr>
      <w:rFonts w:ascii="Arial" w:cstheme="majorBidi" w:eastAsiaTheme="majorEastAsia" w:hAnsi="Arial"/>
      <w:b/>
      <w:color w:themeColor="accent6" w:themeShade="BF" w:val="538135"/>
      <w:sz w:val="28"/>
      <w:szCs w:val="40"/>
    </w:rPr>
  </w:style>
  <w:style w:styleId="Mention" w:type="character">
    <w:name w:val="Mention"/>
    <w:basedOn w:val="DefaultParagraphFont"/>
    <w:uiPriority w:val="99"/>
    <w:semiHidden/>
    <w:unhideWhenUsed/>
    <w:rsid w:val="00B03A76"/>
    <w:rPr>
      <w:color w:val="2B579A"/>
      <w:shd w:color="auto" w:fill="E6E6E6" w:val="clear"/>
    </w:rPr>
  </w:style>
  <w:style w:customStyle="1" w:styleId="SLReqReqLinkHyperLink2" w:type="character">
    <w:name w:val="SLReqReqLinkHyperLink2"/>
    <w:basedOn w:val="SLReqReqAttributeValueChar"/>
    <w:uiPriority w:val="1"/>
    <w:qFormat/>
    <w:rsid w:val="00B03A76"/>
    <w:rPr>
      <w:rFonts w:ascii="Arial" w:hAnsi="Arial"/>
      <w:b w:val="0"/>
      <w:i w:val="0"/>
      <w:color w:themeColor="accent5" w:val="4472C4"/>
      <w:sz w:val="24"/>
      <w:u w:val="single"/>
    </w:rPr>
  </w:style>
  <w:style w:customStyle="1" w:styleId="SLReqReqSetModifiedByValue" w:type="paragraph">
    <w:name w:val="SLReqReqSetModifiedByValue"/>
    <w:basedOn w:val="SLReqReqSetAttributeValue"/>
    <w:next w:val="Normal"/>
    <w:link w:val="SLReqReqSetModifiedByValueChar"/>
    <w:rsid w:val="005B74F4"/>
  </w:style>
  <w:style w:customStyle="1" w:styleId="SLReqReqSetVeriTotalValue" w:type="paragraph">
    <w:name w:val="SLReqReqSetVeriTotalValue"/>
    <w:basedOn w:val="SLReqReqSetAttributeValue"/>
    <w:next w:val="Normal"/>
    <w:link w:val="SLReqReqSetVeriTotalValueChar"/>
    <w:qFormat/>
    <w:rsid w:val="00575C29"/>
  </w:style>
  <w:style w:customStyle="1" w:styleId="SLReqReqSetsPropertyName" w:type="paragraph">
    <w:name w:val="SLReqReqSetsPropertyName"/>
    <w:basedOn w:val="Heading7"/>
    <w:next w:val="Normal"/>
    <w:link w:val="SLReqReqSetsPropertyNameChar"/>
    <w:qFormat/>
    <w:rsid w:val="000A4110"/>
    <w:pPr>
      <w:spacing w:before="0" w:line="240" w:lineRule="auto"/>
      <w:contextualSpacing/>
    </w:pPr>
    <w:rPr>
      <w:rFonts w:ascii="Arial" w:hAnsi="Arial"/>
      <w:color w:themeColor="text1" w:val="000000"/>
      <w:sz w:val="24"/>
    </w:rPr>
  </w:style>
  <w:style w:customStyle="1" w:styleId="SLReqReqSetsPropertyNameChar" w:type="character">
    <w:name w:val="SLReqReqSetsPropertyName Char"/>
    <w:basedOn w:val="Heading7Char"/>
    <w:link w:val="SLReqReqSetsPropertyName"/>
    <w:rsid w:val="000A4110"/>
    <w:rPr>
      <w:rFonts w:ascii="Arial" w:cstheme="majorBidi" w:eastAsiaTheme="majorEastAsia" w:hAnsi="Arial"/>
      <w:b/>
      <w:bCs/>
      <w:color w:themeColor="text1" w:val="000000"/>
      <w:sz w:val="24"/>
    </w:rPr>
  </w:style>
  <w:style w:customStyle="1" w:styleId="SLReqReqRevisionNameChar" w:type="character">
    <w:name w:val="SLReqReqRevisionName Char"/>
    <w:basedOn w:val="SLReqReqAttributeNameChar"/>
    <w:link w:val="SLReqReqRevisionName"/>
    <w:rsid w:val="005B74F4"/>
    <w:rPr>
      <w:rFonts w:ascii="Arial" w:hAnsi="Arial"/>
      <w:b w:val="0"/>
      <w:color w:themeColor="text1" w:val="000000"/>
      <w:sz w:val="24"/>
    </w:rPr>
  </w:style>
  <w:style w:customStyle="1" w:styleId="SLReqReqCommentName" w:type="paragraph">
    <w:name w:val="SLReqReqCommentName"/>
    <w:basedOn w:val="SLReqReqAttributeName"/>
    <w:next w:val="Normal"/>
    <w:link w:val="SLReqReqCommentNameChar"/>
    <w:rsid w:val="005B74F4"/>
  </w:style>
  <w:style w:customStyle="1" w:styleId="SLReqReqCommentNameChar" w:type="character">
    <w:name w:val="SLReqReqCommentName Char"/>
    <w:basedOn w:val="SLReqReqAttributeNameChar"/>
    <w:link w:val="SLReqReqCommentName"/>
    <w:rsid w:val="005B74F4"/>
    <w:rPr>
      <w:rFonts w:ascii="Arial" w:hAnsi="Arial"/>
      <w:b w:val="0"/>
      <w:color w:themeColor="text1" w:val="000000"/>
      <w:sz w:val="24"/>
    </w:rPr>
  </w:style>
  <w:style w:customStyle="1" w:styleId="SLReqReqCommentValue" w:type="paragraph">
    <w:name w:val="SLReqReqCommentValue"/>
    <w:basedOn w:val="SLReqReqAttributeValue"/>
    <w:next w:val="Normal"/>
    <w:link w:val="SLReqReqCommentValueChar"/>
    <w:rsid w:val="00724362"/>
    <w:rPr>
      <w:i/>
    </w:rPr>
  </w:style>
  <w:style w:customStyle="1" w:styleId="SLReqReqCommentValueChar" w:type="character">
    <w:name w:val="SLReqReqCommentValue Char"/>
    <w:basedOn w:val="SLReqReqAttributeValueChar"/>
    <w:link w:val="SLReqReqCommentValue"/>
    <w:rsid w:val="00724362"/>
    <w:rPr>
      <w:rFonts w:ascii="Arial" w:hAnsi="Arial"/>
      <w:b w:val="0"/>
      <w:i/>
      <w:color w:themeColor="text1" w:val="000000"/>
      <w:sz w:val="24"/>
    </w:rPr>
  </w:style>
  <w:style w:customStyle="1" w:styleId="SLReqReqCustomAttName" w:type="paragraph">
    <w:name w:val="SLReqReqCustomAttName"/>
    <w:basedOn w:val="SLReqReqAttributeName"/>
    <w:next w:val="Normal"/>
    <w:link w:val="SLReqReqCustomAttNameChar"/>
    <w:rsid w:val="003859C0"/>
    <w:pPr>
      <w:ind w:left="720"/>
      <w:mirrorIndents/>
    </w:pPr>
  </w:style>
  <w:style w:customStyle="1" w:styleId="SLReqReqCustomAttNameChar" w:type="character">
    <w:name w:val="SLReqReqCustomAttName Char"/>
    <w:basedOn w:val="SLReqReqAttributeNameChar"/>
    <w:link w:val="SLReqReqCustomAttName"/>
    <w:rsid w:val="003859C0"/>
    <w:rPr>
      <w:rFonts w:ascii="Arial" w:hAnsi="Arial"/>
      <w:b w:val="0"/>
      <w:color w:themeColor="text1" w:val="000000"/>
      <w:sz w:val="24"/>
    </w:rPr>
  </w:style>
  <w:style w:customStyle="1" w:styleId="SLReqReqCustomAttValue" w:type="paragraph">
    <w:name w:val="SLReqReqCustomAttValue"/>
    <w:basedOn w:val="SLReqReqAttributeValue"/>
    <w:next w:val="Normal"/>
    <w:link w:val="SLReqReqCustomAttValueChar"/>
    <w:rsid w:val="005B74F4"/>
  </w:style>
  <w:style w:customStyle="1" w:styleId="SLReqReqCustomAttValueChar" w:type="character">
    <w:name w:val="SLReqReqCustomAttValue Char"/>
    <w:basedOn w:val="SLReqReqAttributeValueChar"/>
    <w:link w:val="SLReqReqCustomAtt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ImplementationTitle" w:type="paragraph">
    <w:name w:val="SLReqReqImplementationTitle"/>
    <w:basedOn w:val="SLReqReqPropertyName"/>
    <w:next w:val="Normal"/>
    <w:link w:val="SLReqReqImplementationTitleChar"/>
    <w:rsid w:val="005B74F4"/>
  </w:style>
  <w:style w:customStyle="1" w:styleId="SLReqReqImplementationTitleChar" w:type="character">
    <w:name w:val="SLReqReqImplementationTitle Char"/>
    <w:basedOn w:val="SLReqReqSetPropertyNameChar"/>
    <w:link w:val="SLReqReqImplementationTitle"/>
    <w:rsid w:val="00575C29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ImpTotalName" w:type="paragraph">
    <w:name w:val="SLReqReqImpTotalName"/>
    <w:basedOn w:val="SLReqReqAttributeName"/>
    <w:next w:val="Normal"/>
    <w:link w:val="SLReqReqImpTotalNameChar"/>
    <w:qFormat/>
    <w:rsid w:val="00CD4192"/>
  </w:style>
  <w:style w:customStyle="1" w:styleId="SLReqReqImpTotalNameChar" w:type="character">
    <w:name w:val="SLReqReqImpTotalName Char"/>
    <w:basedOn w:val="SLReqReqAttributeNameChar"/>
    <w:link w:val="SLReqReqImpTotalName"/>
    <w:rsid w:val="00CD4192"/>
    <w:rPr>
      <w:rFonts w:ascii="Arial" w:hAnsi="Arial"/>
      <w:b w:val="0"/>
      <w:color w:themeColor="text1" w:val="000000"/>
      <w:sz w:val="24"/>
    </w:rPr>
  </w:style>
  <w:style w:customStyle="1" w:styleId="SLReqReqImpTotalValue" w:type="paragraph">
    <w:name w:val="SLReqReqImpTotalValue"/>
    <w:basedOn w:val="SLReqReqAttributeValue"/>
    <w:next w:val="Normal"/>
    <w:link w:val="SLReqReqImpTotalValueChar"/>
    <w:qFormat/>
    <w:rsid w:val="005B74F4"/>
  </w:style>
  <w:style w:customStyle="1" w:styleId="SLReqReqImpTotalValueChar" w:type="character">
    <w:name w:val="SLReqReqImpTotalValue Char"/>
    <w:basedOn w:val="SLReqReqAttributeValueChar"/>
    <w:link w:val="SLReqReqImpTotal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ImpImplementedName" w:type="paragraph">
    <w:name w:val="SLReqReqImpImplementedName"/>
    <w:basedOn w:val="SLReqReqAttributeName"/>
    <w:next w:val="Normal"/>
    <w:link w:val="SLReqReqImpImplementedNameChar"/>
    <w:qFormat/>
    <w:rsid w:val="00D54495"/>
  </w:style>
  <w:style w:customStyle="1" w:styleId="SLReqReqImpImplementedNameChar" w:type="character">
    <w:name w:val="SLReqReqImpImplementedName Char"/>
    <w:basedOn w:val="SLReqReqAttributeNameChar"/>
    <w:link w:val="SLReqReqImpImplementedName"/>
    <w:rsid w:val="00D54495"/>
    <w:rPr>
      <w:rFonts w:ascii="Arial" w:hAnsi="Arial"/>
      <w:color w:themeColor="text1" w:val="000000"/>
      <w:sz w:val="22"/>
    </w:rPr>
  </w:style>
  <w:style w:customStyle="1" w:styleId="SLReqReqImpImplementedValue" w:type="paragraph">
    <w:name w:val="SLReqReqImpImplementedValue"/>
    <w:basedOn w:val="SLReqReqAttributeValue"/>
    <w:next w:val="Normal"/>
    <w:link w:val="SLReqReqImpImplementedValueChar"/>
    <w:qFormat/>
    <w:rsid w:val="005B74F4"/>
  </w:style>
  <w:style w:customStyle="1" w:styleId="SLReqReqImpImplementedValueChar" w:type="character">
    <w:name w:val="SLReqReqImpImplementedValue Char"/>
    <w:basedOn w:val="SLReqReqAttributeValueChar"/>
    <w:link w:val="SLReqReqImpImplemented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ImpJustifiedName" w:type="paragraph">
    <w:name w:val="SLReqReqImpJustifiedName"/>
    <w:basedOn w:val="SLReqReqAttributeName"/>
    <w:next w:val="Normal"/>
    <w:link w:val="SLReqReqImpJustifiedNameChar"/>
    <w:qFormat/>
    <w:rsid w:val="005B74F4"/>
  </w:style>
  <w:style w:customStyle="1" w:styleId="SLReqReqImpJustifiedNameChar" w:type="character">
    <w:name w:val="SLReqReqImpJustifiedName Char"/>
    <w:basedOn w:val="SLReqReqAttributeNameChar"/>
    <w:link w:val="SLReqReqImpJustifiedName"/>
    <w:rsid w:val="005B74F4"/>
    <w:rPr>
      <w:rFonts w:ascii="Arial" w:hAnsi="Arial"/>
      <w:b w:val="0"/>
      <w:color w:themeColor="text1" w:val="000000"/>
      <w:sz w:val="24"/>
    </w:rPr>
  </w:style>
  <w:style w:customStyle="1" w:styleId="SLReqReqImpJustifiedValue" w:type="paragraph">
    <w:name w:val="SLReqReqImpJustifiedValue"/>
    <w:basedOn w:val="SLReqReqAttributeValue"/>
    <w:next w:val="Normal"/>
    <w:link w:val="SLReqReqImpJustifiedValueChar"/>
    <w:qFormat/>
    <w:rsid w:val="005B74F4"/>
  </w:style>
  <w:style w:customStyle="1" w:styleId="SLReqReqImpJustifiedValueChar" w:type="character">
    <w:name w:val="SLReqReqImpJustifiedValue Char"/>
    <w:basedOn w:val="SLReqReqAttributeValueChar"/>
    <w:link w:val="SLReqReqImpJustified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KeywordName" w:type="paragraph">
    <w:name w:val="SLReqReqKeywordName"/>
    <w:basedOn w:val="SLReqReqPropertyName"/>
    <w:next w:val="Normal"/>
    <w:link w:val="SLReqReqKeywordNameChar"/>
    <w:qFormat/>
    <w:rsid w:val="005B74F4"/>
  </w:style>
  <w:style w:customStyle="1" w:styleId="SLReqReqKeywordNameChar" w:type="character">
    <w:name w:val="SLReqReqKeywordName Char"/>
    <w:basedOn w:val="SLReqReqPropertyNameChar"/>
    <w:link w:val="SLReqReqKeywordName"/>
    <w:rsid w:val="005B74F4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KeywordValue" w:type="paragraph">
    <w:name w:val="SLReqReqKeywordValue"/>
    <w:basedOn w:val="SLReqReqAttributeValue"/>
    <w:next w:val="Normal"/>
    <w:link w:val="SLReqReqKeywordValueChar"/>
    <w:qFormat/>
    <w:rsid w:val="005B74F4"/>
  </w:style>
  <w:style w:customStyle="1" w:styleId="SLReqReqKeywordValueChar" w:type="character">
    <w:name w:val="SLReqReqKeywordValue Char"/>
    <w:basedOn w:val="SLReqReqAttributeValueChar"/>
    <w:link w:val="SLReqReqKeyword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sName" w:type="paragraph">
    <w:name w:val="SLReqReqLinksName"/>
    <w:basedOn w:val="SLReqReqPropertyName"/>
    <w:next w:val="Normal"/>
    <w:link w:val="SLReqReqLinksNameChar"/>
    <w:rsid w:val="00EC4495"/>
  </w:style>
  <w:style w:customStyle="1" w:styleId="SLReqReqLinksNameChar" w:type="character">
    <w:name w:val="SLReqReqLinksName Char"/>
    <w:basedOn w:val="SLReqReqPropertyNameChar"/>
    <w:link w:val="SLReqReqLinksName"/>
    <w:rsid w:val="00EC4495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LinkGroupArtifactArtifactName" w:type="paragraph">
    <w:name w:val="SLReqReqLinkGroupArtifactArtifactName"/>
    <w:basedOn w:val="SLReqReqAttributeName"/>
    <w:next w:val="Normal"/>
    <w:link w:val="SLReqReqLinkGroupArtifactArtifactNameChar"/>
    <w:rsid w:val="00E44508"/>
    <w:pPr>
      <w:ind w:left="1440"/>
      <w:mirrorIndents/>
    </w:pPr>
  </w:style>
  <w:style w:customStyle="1" w:styleId="SLReqReqLinkGroupArtifactArtifactNameChar" w:type="character">
    <w:name w:val="SLReqReqLinkGroupArtifactArtifactName Char"/>
    <w:basedOn w:val="SLReqReqPropertyNameChar"/>
    <w:link w:val="SLReqReqLinkGroupArtifactArtifactName"/>
    <w:rsid w:val="00E44508"/>
    <w:rPr>
      <w:rFonts w:ascii="Arial" w:cstheme="majorBidi" w:eastAsiaTheme="majorEastAsia" w:hAnsi="Arial"/>
      <w:b w:val="0"/>
      <w:bCs w:val="0"/>
      <w:color w:themeColor="text1" w:val="000000"/>
      <w:sz w:val="22"/>
    </w:rPr>
  </w:style>
  <w:style w:customStyle="1" w:styleId="SLReqReqLinkGroupArtifactArtifactValue" w:type="paragraph">
    <w:name w:val="SLReqReqLinkGroupArtifactArtifactValue"/>
    <w:basedOn w:val="SLReqReqAttributeValue"/>
    <w:next w:val="Normal"/>
    <w:link w:val="SLReqReqLinkGroupArtifactArtifactValueChar"/>
    <w:rsid w:val="005B74F4"/>
  </w:style>
  <w:style w:customStyle="1" w:styleId="SLReqReqLinkGroupArtifactArtifactValueChar" w:type="character">
    <w:name w:val="SLReqReqLinkGroupArtifactArtifactValue Char"/>
    <w:basedOn w:val="SLReqReqAttributeValueChar"/>
    <w:link w:val="SLReqReqLinkGroupArtifactArtifact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GroupArtifactLinkedItemName" w:type="paragraph">
    <w:name w:val="SLReqReqLinkGroupArtifactLinkedItemName"/>
    <w:basedOn w:val="SLReqReqAttributeName"/>
    <w:next w:val="Normal"/>
    <w:link w:val="SLReqReqLinkGroupArtifactLinkedItemNameChar"/>
    <w:qFormat/>
    <w:rsid w:val="005B74F4"/>
  </w:style>
  <w:style w:customStyle="1" w:styleId="SLReqReqLinkGroupArtifactLinkedItemNameChar" w:type="character">
    <w:name w:val="SLReqReqLinkGroupArtifactLinkedItemName Char"/>
    <w:basedOn w:val="SLReqReqAttributeNameChar"/>
    <w:link w:val="SLReqReqLinkGroupArtifactLinkedItemName"/>
    <w:rsid w:val="005B74F4"/>
    <w:rPr>
      <w:rFonts w:ascii="Arial" w:hAnsi="Arial"/>
      <w:b w:val="0"/>
      <w:color w:themeColor="text1" w:val="000000"/>
      <w:sz w:val="24"/>
    </w:rPr>
  </w:style>
  <w:style w:customStyle="1" w:styleId="SLReqReqLinkGroupArtifactLinkedTypeName" w:type="paragraph">
    <w:name w:val="SLReqReqLinkGroupArtifactLinkedTypeName"/>
    <w:basedOn w:val="SLReqReqAttributeName"/>
    <w:next w:val="Normal"/>
    <w:link w:val="SLReqReqLinkGroupArtifactLinkedTypeNameChar"/>
    <w:qFormat/>
    <w:rsid w:val="005B74F4"/>
  </w:style>
  <w:style w:customStyle="1" w:styleId="SLReqReqLinkGroupArtifactLinkedTypeNameChar" w:type="character">
    <w:name w:val="SLReqReqLinkGroupArtifactLinkedTypeName Char"/>
    <w:basedOn w:val="SLReqReqAttributeNameChar"/>
    <w:link w:val="SLReqReqLinkGroupArtifactLinkedTypeName"/>
    <w:rsid w:val="005B74F4"/>
    <w:rPr>
      <w:rFonts w:ascii="Arial" w:hAnsi="Arial"/>
      <w:b w:val="0"/>
      <w:color w:themeColor="text1" w:val="000000"/>
      <w:sz w:val="24"/>
    </w:rPr>
  </w:style>
  <w:style w:customStyle="1" w:styleId="SLReqReqLinkTypeValue" w:type="paragraph">
    <w:name w:val="SLReqReqLinkTypeValue"/>
    <w:basedOn w:val="SLReqReqAttributeValue"/>
    <w:next w:val="Normal"/>
    <w:link w:val="SLReqReqLinkTypeValueChar"/>
    <w:rsid w:val="005B74F4"/>
  </w:style>
  <w:style w:customStyle="1" w:styleId="SLReqReqLinkItemValue" w:type="paragraph">
    <w:name w:val="SLReqReqLinkItemValue"/>
    <w:basedOn w:val="SLReqReqAttributeValue"/>
    <w:next w:val="Normal"/>
    <w:link w:val="SLReqReqLinkItemValueChar"/>
    <w:rsid w:val="005B74F4"/>
  </w:style>
  <w:style w:customStyle="1" w:styleId="SLReqReqLinkLinkTypeValue" w:type="paragraph">
    <w:name w:val="SLReqReqLinkLinkTypeValue"/>
    <w:basedOn w:val="SLReqReqAttributeName"/>
    <w:next w:val="Normal"/>
    <w:link w:val="SLReqReqLinkLinkTypeValueChar"/>
    <w:rsid w:val="005B74F4"/>
  </w:style>
  <w:style w:customStyle="1" w:styleId="SLReqReqLinkGroupTypeTypeValue" w:type="paragraph">
    <w:name w:val="SLReqReqLinkGroupTypeTypeValue"/>
    <w:basedOn w:val="SLReqReqAttributeValue"/>
    <w:next w:val="Normal"/>
    <w:link w:val="SLReqReqLinkGroupTypeTypeValueChar"/>
    <w:rsid w:val="005B74F4"/>
  </w:style>
  <w:style w:customStyle="1" w:styleId="SLReqReqLinkGroupTypeItemValue" w:type="paragraph">
    <w:name w:val="SLReqReqLinkGroupTypeItemValue"/>
    <w:basedOn w:val="SLReqReqAttributeValue"/>
    <w:next w:val="Normal"/>
    <w:link w:val="SLReqReqLinkGroupTypeItemValueChar"/>
    <w:rsid w:val="000A4110"/>
  </w:style>
  <w:style w:customStyle="1" w:styleId="SLReqReqLinkGroupTypeArtifactValue" w:type="paragraph">
    <w:name w:val="SLReqReqLinkGroupTypeArtifactValue"/>
    <w:basedOn w:val="SLReqReqAttributeValue"/>
    <w:next w:val="Normal"/>
    <w:link w:val="SLReqReqLinkGroupTypeArtifactValueChar"/>
    <w:qFormat/>
    <w:rsid w:val="005B74F4"/>
  </w:style>
  <w:style w:customStyle="1" w:styleId="SLReqReqDescriptionName" w:type="paragraph">
    <w:name w:val="SLReqReqDescriptionName"/>
    <w:basedOn w:val="SLReqReqPropertyName"/>
    <w:next w:val="SLReqReqDescriptionValue2"/>
    <w:link w:val="SLReqReqDescriptionNameChar"/>
    <w:qFormat/>
    <w:rsid w:val="005B74F4"/>
  </w:style>
  <w:style w:customStyle="1" w:styleId="SLReqReqRationaleName" w:type="paragraph">
    <w:name w:val="SLReqReqRationaleName"/>
    <w:basedOn w:val="SLReqReqPropertyName"/>
    <w:next w:val="Normal"/>
    <w:link w:val="SLReqReqRationaleNameChar"/>
    <w:qFormat/>
    <w:rsid w:val="005B74F4"/>
  </w:style>
  <w:style w:customStyle="1" w:styleId="SLReqReqRevisionInfoName" w:type="paragraph">
    <w:name w:val="SLReqReqRevisionInfoName"/>
    <w:basedOn w:val="SLReqReqPropertyName"/>
    <w:next w:val="Normal"/>
    <w:link w:val="SLReqReqRevisionInfoNameChar"/>
    <w:qFormat/>
    <w:rsid w:val="005B74F4"/>
  </w:style>
  <w:style w:customStyle="1" w:styleId="SLReqReqSIDName" w:type="paragraph">
    <w:name w:val="SLReqReqSIDName"/>
    <w:basedOn w:val="SLReqReqAttributeName"/>
    <w:next w:val="Normal"/>
    <w:link w:val="SLReqReqSIDNameChar"/>
    <w:qFormat/>
    <w:rsid w:val="005B74F4"/>
  </w:style>
  <w:style w:customStyle="1" w:styleId="SLReqReqSIDValue" w:type="paragraph">
    <w:name w:val="SLReqReqSIDValue"/>
    <w:basedOn w:val="SLReqReqAttributeValue"/>
    <w:next w:val="Normal"/>
    <w:link w:val="SLReqReqSIDValueChar"/>
    <w:qFormat/>
    <w:rsid w:val="005B74F4"/>
  </w:style>
  <w:style w:customStyle="1" w:styleId="SLReqReqRevisionName" w:type="paragraph">
    <w:name w:val="SLReqReqRevisionName"/>
    <w:basedOn w:val="SLReqReqAttributeName"/>
    <w:next w:val="Normal"/>
    <w:link w:val="SLReqReqRevisionNameChar"/>
    <w:qFormat/>
    <w:rsid w:val="005B74F4"/>
  </w:style>
  <w:style w:customStyle="1" w:styleId="SLReqReqRevisionValue" w:type="paragraph">
    <w:name w:val="SLReqReqRevisionValue"/>
    <w:basedOn w:val="SLReqReqAttributeValue"/>
    <w:next w:val="Normal"/>
    <w:link w:val="SLReqReqRevisionValueChar"/>
    <w:qFormat/>
    <w:rsid w:val="005B74F4"/>
  </w:style>
  <w:style w:customStyle="1" w:styleId="SLReqReqRevisionValueChar" w:type="character">
    <w:name w:val="SLReqReqRevisionValue Char"/>
    <w:basedOn w:val="SLReqReqAttributeValueChar"/>
    <w:link w:val="SLReqReqRevisi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RevisionInfoNameChar" w:type="character">
    <w:name w:val="SLReqReqRevisionInfoName Char"/>
    <w:basedOn w:val="SLReqReqPropertyNameChar"/>
    <w:link w:val="SLReqReqRevisionInfoName"/>
    <w:rsid w:val="005B74F4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RationaleNameChar" w:type="character">
    <w:name w:val="SLReqReqRationaleName Char"/>
    <w:basedOn w:val="SLReqReqPropertyNameChar"/>
    <w:link w:val="SLReqReqRationaleName"/>
    <w:rsid w:val="005B74F4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SIDNameChar" w:type="character">
    <w:name w:val="SLReqReqSIDName Char"/>
    <w:basedOn w:val="SLReqReqAttributeNameChar"/>
    <w:link w:val="SLReqReqSIDName"/>
    <w:rsid w:val="005B74F4"/>
    <w:rPr>
      <w:rFonts w:ascii="Arial" w:hAnsi="Arial"/>
      <w:b w:val="0"/>
      <w:color w:themeColor="text1" w:val="000000"/>
      <w:sz w:val="24"/>
    </w:rPr>
  </w:style>
  <w:style w:customStyle="1" w:styleId="SLReqReqSIDValueChar" w:type="character">
    <w:name w:val="SLReqReqSIDValue Char"/>
    <w:basedOn w:val="SLReqReqAttributeValueChar"/>
    <w:link w:val="SLReqReqSID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GroupTypeArtifactValueChar" w:type="character">
    <w:name w:val="SLReqReqLinkGroupTypeArtifactValue Char"/>
    <w:basedOn w:val="SLReqReqAttributeValueChar"/>
    <w:link w:val="SLReqReqLinkGroupTypeArtifact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RefreshedOnName" w:type="paragraph">
    <w:name w:val="SLReqReqRefreshedOnName"/>
    <w:basedOn w:val="SLReqReqAttributeName"/>
    <w:next w:val="Normal"/>
    <w:link w:val="SLReqReqRefreshedOnNameChar"/>
    <w:qFormat/>
    <w:rsid w:val="005B74F4"/>
  </w:style>
  <w:style w:customStyle="1" w:styleId="SLReqReqRefreshedOnNameChar" w:type="character">
    <w:name w:val="SLReqReqRefreshedOnName Char"/>
    <w:basedOn w:val="SLReqReqAttributeNameChar"/>
    <w:link w:val="SLReqReqRefreshedOnName"/>
    <w:rsid w:val="005B74F4"/>
    <w:rPr>
      <w:rFonts w:ascii="Arial" w:hAnsi="Arial"/>
      <w:b w:val="0"/>
      <w:color w:themeColor="text1" w:val="000000"/>
      <w:sz w:val="24"/>
    </w:rPr>
  </w:style>
  <w:style w:customStyle="1" w:styleId="SLReqReqRefreshedOnValue" w:type="paragraph">
    <w:name w:val="SLReqReqRefreshedOnValue"/>
    <w:basedOn w:val="SLReqReqAttributeValue"/>
    <w:next w:val="Normal"/>
    <w:link w:val="SLReqReqRefreshedOnValueChar"/>
    <w:qFormat/>
    <w:rsid w:val="005B74F4"/>
  </w:style>
  <w:style w:customStyle="1" w:styleId="SLReqReqRefreshedOnValueChar" w:type="character">
    <w:name w:val="SLReqReqRefreshedOnValue Char"/>
    <w:basedOn w:val="SLReqReqAttributeValueChar"/>
    <w:link w:val="SLReqReqRefreshed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GroupTypeItemValueChar" w:type="character">
    <w:name w:val="SLReqReqLinkGroupTypeItemValue Char"/>
    <w:basedOn w:val="DefaultParagraphFont"/>
    <w:link w:val="SLReqReqLinkGroupTypeItemValue"/>
    <w:rsid w:val="00D54495"/>
    <w:rPr>
      <w:rFonts w:ascii="Arial" w:hAnsi="Arial"/>
      <w:color w:themeColor="text1" w:val="000000"/>
    </w:rPr>
  </w:style>
  <w:style w:customStyle="1" w:styleId="SLReqReqLinkGroupTypeTypeValueChar" w:type="character">
    <w:name w:val="SLReqReqLinkGroupTypeTypeValue Char"/>
    <w:basedOn w:val="SLReqReqAttributeValueChar"/>
    <w:link w:val="SLReqReqLinkGroupTypeType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LinkTypeValueChar" w:type="character">
    <w:name w:val="SLReqReqLinkLinkTypeValue Char"/>
    <w:basedOn w:val="SLReqReqAttributeNameChar"/>
    <w:link w:val="SLReqReqLinkLinkTypeValue"/>
    <w:rsid w:val="005B74F4"/>
    <w:rPr>
      <w:rFonts w:ascii="Arial" w:hAnsi="Arial"/>
      <w:b w:val="0"/>
      <w:color w:themeColor="text1" w:val="000000"/>
      <w:sz w:val="24"/>
    </w:rPr>
  </w:style>
  <w:style w:customStyle="1" w:styleId="SLReqReqLinkItemValueChar" w:type="character">
    <w:name w:val="SLReqReqLinkItemValue Char"/>
    <w:basedOn w:val="SLReqReqAttributeValueChar"/>
    <w:link w:val="SLReqReqLinkItem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LinkTypeValueChar" w:type="character">
    <w:name w:val="SLReqReqLinkTypeValue Char"/>
    <w:basedOn w:val="SLReqReqAttributeValueChar"/>
    <w:link w:val="SLReqReqLinkType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ModifiedOnName" w:type="paragraph">
    <w:name w:val="SLReqReqSetModifiedOnName"/>
    <w:basedOn w:val="SLReqReqSetAttributeName"/>
    <w:next w:val="Normal"/>
    <w:link w:val="SLReqReqSetModifiedOnNameChar"/>
    <w:qFormat/>
    <w:rsid w:val="005B74F4"/>
  </w:style>
  <w:style w:customStyle="1" w:styleId="SLReqReqCreatedByName" w:type="paragraph">
    <w:name w:val="SLReqReqCreatedByName"/>
    <w:basedOn w:val="SLReqReqAttributeName"/>
    <w:next w:val="Normal"/>
    <w:link w:val="SLReqReqCreatedByNameChar"/>
    <w:qFormat/>
    <w:rsid w:val="005B74F4"/>
  </w:style>
  <w:style w:customStyle="1" w:styleId="SLReqReqCreatedByNameChar" w:type="character">
    <w:name w:val="SLReqReqCreatedByName Char"/>
    <w:basedOn w:val="SLReqReqAttributeNameChar"/>
    <w:link w:val="SLReqReqCreatedByName"/>
    <w:rsid w:val="005B74F4"/>
    <w:rPr>
      <w:rFonts w:ascii="Arial" w:hAnsi="Arial"/>
      <w:b w:val="0"/>
      <w:color w:themeColor="text1" w:val="000000"/>
      <w:sz w:val="24"/>
    </w:rPr>
  </w:style>
  <w:style w:customStyle="1" w:styleId="SLReqReqCreatedByValue" w:type="paragraph">
    <w:name w:val="SLReqReqCreatedByValue"/>
    <w:basedOn w:val="SLReqReqAttributeValue"/>
    <w:next w:val="Normal"/>
    <w:link w:val="SLReqReqCreatedByValueChar"/>
    <w:qFormat/>
    <w:rsid w:val="005B74F4"/>
  </w:style>
  <w:style w:customStyle="1" w:styleId="SLReqReqCreatedByValueChar" w:type="character">
    <w:name w:val="SLReqReqCreatedByValue Char"/>
    <w:basedOn w:val="SLReqReqAttributeValueChar"/>
    <w:link w:val="SLReqReqCreatedBy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CreatedOnName" w:type="paragraph">
    <w:name w:val="SLReqReqCreatedOnName"/>
    <w:basedOn w:val="SLReqReqAttributeName"/>
    <w:next w:val="Normal"/>
    <w:link w:val="SLReqReqCreatedOnNameChar"/>
    <w:qFormat/>
    <w:rsid w:val="005B74F4"/>
  </w:style>
  <w:style w:customStyle="1" w:styleId="SLReqReqCreatedOnNameChar" w:type="character">
    <w:name w:val="SLReqReqCreatedOnName Char"/>
    <w:basedOn w:val="SLReqReqAttributeNameChar"/>
    <w:link w:val="SLReqReqCreatedOnName"/>
    <w:rsid w:val="005B74F4"/>
    <w:rPr>
      <w:rFonts w:ascii="Arial" w:hAnsi="Arial"/>
      <w:b w:val="0"/>
      <w:color w:themeColor="text1" w:val="000000"/>
      <w:sz w:val="24"/>
    </w:rPr>
  </w:style>
  <w:style w:customStyle="1" w:styleId="SLReqReqCreatedOnValue" w:type="paragraph">
    <w:name w:val="SLReqReqCreatedOnValue"/>
    <w:basedOn w:val="SLReqReqAttributeValue"/>
    <w:next w:val="Normal"/>
    <w:link w:val="SLReqReqCreatedOnValueChar"/>
    <w:qFormat/>
    <w:rsid w:val="005B74F4"/>
  </w:style>
  <w:style w:customStyle="1" w:styleId="SLReqReqCreatedOnValueChar" w:type="character">
    <w:name w:val="SLReqReqCreatedOnValue Char"/>
    <w:basedOn w:val="SLReqReqAttributeValueChar"/>
    <w:link w:val="SLReqReqCreated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ModifiedByName" w:type="paragraph">
    <w:name w:val="SLReqReqModifiedByName"/>
    <w:basedOn w:val="SLReqReqAttributeName"/>
    <w:next w:val="Normal"/>
    <w:link w:val="SLReqReqModifiedByNameChar"/>
    <w:qFormat/>
    <w:rsid w:val="005B74F4"/>
  </w:style>
  <w:style w:customStyle="1" w:styleId="SLReqReqModifiedByNameChar" w:type="character">
    <w:name w:val="SLReqReqModifiedByName Char"/>
    <w:basedOn w:val="SLReqReqAttributeNameChar"/>
    <w:link w:val="SLReqReqModifiedByName"/>
    <w:rsid w:val="005B74F4"/>
    <w:rPr>
      <w:rFonts w:ascii="Arial" w:hAnsi="Arial"/>
      <w:b w:val="0"/>
      <w:color w:themeColor="text1" w:val="000000"/>
      <w:sz w:val="24"/>
    </w:rPr>
  </w:style>
  <w:style w:customStyle="1" w:styleId="SLReqReqModifiedByValue" w:type="paragraph">
    <w:name w:val="SLReqReqModifiedByValue"/>
    <w:basedOn w:val="SLReqReqAttributeValue"/>
    <w:next w:val="Normal"/>
    <w:link w:val="SLReqReqModifiedByValueChar"/>
    <w:qFormat/>
    <w:rsid w:val="005B74F4"/>
  </w:style>
  <w:style w:customStyle="1" w:styleId="SLReqReqModifiedByValueChar" w:type="character">
    <w:name w:val="SLReqReqModifiedByValue Char"/>
    <w:basedOn w:val="SLReqReqAttributeValueChar"/>
    <w:link w:val="SLReqReqModifiedBy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ModifiedOnName" w:type="paragraph">
    <w:name w:val="SLReqReqModifiedOnName"/>
    <w:basedOn w:val="SLReqReqAttributeName"/>
    <w:next w:val="Normal"/>
    <w:link w:val="SLReqReqModifiedOnNameChar"/>
    <w:qFormat/>
    <w:rsid w:val="005B74F4"/>
  </w:style>
  <w:style w:customStyle="1" w:styleId="SLReqReqModifiedOnNameChar" w:type="character">
    <w:name w:val="SLReqReqModifiedOnName Char"/>
    <w:basedOn w:val="SLReqReqAttributeNameChar"/>
    <w:link w:val="SLReqReqModifiedOnName"/>
    <w:rsid w:val="005B74F4"/>
    <w:rPr>
      <w:rFonts w:ascii="Arial" w:hAnsi="Arial"/>
      <w:b w:val="0"/>
      <w:color w:themeColor="text1" w:val="000000"/>
      <w:sz w:val="24"/>
    </w:rPr>
  </w:style>
  <w:style w:customStyle="1" w:styleId="SLReqReqModifiedOnValue" w:type="paragraph">
    <w:name w:val="SLReqReqModifiedOnValue"/>
    <w:basedOn w:val="SLReqReqAttributeValue"/>
    <w:next w:val="Normal"/>
    <w:link w:val="SLReqReqModifiedOnValueChar"/>
    <w:qFormat/>
    <w:rsid w:val="005B74F4"/>
  </w:style>
  <w:style w:customStyle="1" w:styleId="SLReqReqModifiedOnValueChar" w:type="character">
    <w:name w:val="SLReqReqModifiedOnValue Char"/>
    <w:basedOn w:val="SLReqReqAttributeValueChar"/>
    <w:link w:val="SLReqReqModified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AttributesName" w:type="paragraph">
    <w:name w:val="SLReqReqSetAttributesName"/>
    <w:basedOn w:val="SLReqReqSetPropertyName"/>
    <w:next w:val="Normal"/>
    <w:link w:val="SLReqReqSetAttributesNameChar"/>
    <w:qFormat/>
    <w:rsid w:val="006502EA"/>
  </w:style>
  <w:style w:customStyle="1" w:styleId="SLReqReqSetAttributesNameChar" w:type="character">
    <w:name w:val="SLReqReqSetAttributesName Char"/>
    <w:basedOn w:val="SLReqReqSetPropertyNameChar"/>
    <w:link w:val="SLReqReqSetAttributesName"/>
    <w:rsid w:val="006502EA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SetFilePathName" w:type="paragraph">
    <w:name w:val="SLReqReqSetFilePathName"/>
    <w:basedOn w:val="SLReqReqSetAttributeName"/>
    <w:next w:val="Normal"/>
    <w:link w:val="SLReqReqSetFilePathNameChar"/>
    <w:qFormat/>
    <w:rsid w:val="005B74F4"/>
  </w:style>
  <w:style w:customStyle="1" w:styleId="SLReqReqSetFilePathNameChar" w:type="character">
    <w:name w:val="SLReqReqSetFilePathName Char"/>
    <w:basedOn w:val="SLReqReqSetAttributeNameChar"/>
    <w:link w:val="SLReqReqSetFilePath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FilePathValue" w:type="paragraph">
    <w:name w:val="SLReqReqSetFilePathValue"/>
    <w:basedOn w:val="SLReqReqSetAttributeValue"/>
    <w:next w:val="Normal"/>
    <w:link w:val="SLReqReqSetFilePathValueChar"/>
    <w:qFormat/>
    <w:rsid w:val="005B74F4"/>
  </w:style>
  <w:style w:customStyle="1" w:styleId="SLReqReqSetFilePathValueChar" w:type="character">
    <w:name w:val="SLReqReqSetFilePathValue Char"/>
    <w:basedOn w:val="SLReqReqSetAttributeValueChar"/>
    <w:link w:val="SLReqReqSetFilePath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RevisionName" w:type="paragraph">
    <w:name w:val="SLReqReqSetRevisionName"/>
    <w:basedOn w:val="SLReqReqSetAttributeName"/>
    <w:next w:val="Normal"/>
    <w:link w:val="SLReqReqSetRevisionNameChar"/>
    <w:qFormat/>
    <w:rsid w:val="005B74F4"/>
  </w:style>
  <w:style w:customStyle="1" w:styleId="SLReqReqSetRevisionNameChar" w:type="character">
    <w:name w:val="SLReqReqSetRevisionName Char"/>
    <w:basedOn w:val="SLReqReqSetAttributeNameChar"/>
    <w:link w:val="SLReqReqSetRevision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RevisionValue" w:type="paragraph">
    <w:name w:val="SLReqReqSetRevisionValue"/>
    <w:basedOn w:val="SLReqReqSetAttributeValue"/>
    <w:next w:val="Normal"/>
    <w:link w:val="SLReqReqSetRevisionValueChar"/>
    <w:qFormat/>
    <w:rsid w:val="005B74F4"/>
  </w:style>
  <w:style w:customStyle="1" w:styleId="SLReqReqSetRevisionValueChar" w:type="character">
    <w:name w:val="SLReqReqSetRevisionValue Char"/>
    <w:basedOn w:val="SLReqReqSetAttributeValueChar"/>
    <w:link w:val="SLReqReqSetRevisi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CreatedByName" w:type="paragraph">
    <w:name w:val="SLReqReqSetCreatedByName"/>
    <w:basedOn w:val="SLReqReqSetAttributeName"/>
    <w:next w:val="Normal"/>
    <w:link w:val="SLReqReqSetCreatedByNameChar"/>
    <w:qFormat/>
    <w:rsid w:val="005B74F4"/>
  </w:style>
  <w:style w:customStyle="1" w:styleId="SLReqReqSetCreatedByNameChar" w:type="character">
    <w:name w:val="SLReqReqSetCreatedByName Char"/>
    <w:basedOn w:val="SLReqReqSetAttributeNameChar"/>
    <w:link w:val="SLReqReqSetCreatedBy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CreatedByValue" w:type="paragraph">
    <w:name w:val="SLReqReqSetCreatedByValue"/>
    <w:basedOn w:val="SLReqReqSetAttributeValue"/>
    <w:next w:val="Normal"/>
    <w:link w:val="SLReqReqSetCreatedByValueChar"/>
    <w:qFormat/>
    <w:rsid w:val="005B74F4"/>
  </w:style>
  <w:style w:customStyle="1" w:styleId="SLReqReqSetCreatedByValueChar" w:type="character">
    <w:name w:val="SLReqReqSetCreatedByValue Char"/>
    <w:basedOn w:val="SLReqReqSetAttributeValueChar"/>
    <w:link w:val="SLReqReqSetCreatedBy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CreatedOnName" w:type="paragraph">
    <w:name w:val="SLReqReqSetCreatedOnName"/>
    <w:basedOn w:val="SLReqReqSetAttributeName"/>
    <w:next w:val="Normal"/>
    <w:link w:val="SLReqReqSetCreatedOnNameChar"/>
    <w:qFormat/>
    <w:rsid w:val="005B74F4"/>
  </w:style>
  <w:style w:customStyle="1" w:styleId="SLReqReqSetCreatedOnNameChar" w:type="character">
    <w:name w:val="SLReqReqSetCreatedOnName Char"/>
    <w:basedOn w:val="SLReqReqSetAttributeNameChar"/>
    <w:link w:val="SLReqReqSetCreatedOn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CreatedOnValue" w:type="paragraph">
    <w:name w:val="SLReqReqSetCreatedOnValue"/>
    <w:basedOn w:val="SLReqReqSetAttributeValue"/>
    <w:next w:val="Normal"/>
    <w:link w:val="SLReqReqSetCreatedOnValueChar"/>
    <w:qFormat/>
    <w:rsid w:val="005B74F4"/>
  </w:style>
  <w:style w:customStyle="1" w:styleId="SLReqReqSetCreatedOnValueChar" w:type="character">
    <w:name w:val="SLReqReqSetCreatedOnValue Char"/>
    <w:basedOn w:val="SLReqReqSetAttributeValueChar"/>
    <w:link w:val="SLReqReqSetCreated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ModifiedByName" w:type="paragraph">
    <w:name w:val="SLReqReqSetModifiedByName"/>
    <w:basedOn w:val="SLReqReqSetAttributeName"/>
    <w:next w:val="Normal"/>
    <w:link w:val="SLReqReqSetModifiedByNameChar"/>
    <w:qFormat/>
    <w:rsid w:val="005B74F4"/>
  </w:style>
  <w:style w:customStyle="1" w:styleId="SLReqReqSetModifiedByNameChar" w:type="character">
    <w:name w:val="SLReqReqSetModifiedByName Char"/>
    <w:basedOn w:val="SLReqReqSetAttributeNameChar"/>
    <w:link w:val="SLReqReqSetModifiedBy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ModifiedOnNameChar" w:type="character">
    <w:name w:val="SLReqReqSetModifiedOnName Char"/>
    <w:basedOn w:val="SLReqReqSetAttributeNameChar"/>
    <w:link w:val="SLReqReqSetModifiedOnNam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ModifiedOnValue" w:type="paragraph">
    <w:name w:val="SLReqReqSetModifiedOnValue"/>
    <w:basedOn w:val="SLReqReqSetAttributeValue"/>
    <w:next w:val="Normal"/>
    <w:link w:val="SLReqReqSetModifiedOnValueChar"/>
    <w:qFormat/>
    <w:rsid w:val="005B74F4"/>
  </w:style>
  <w:style w:customStyle="1" w:styleId="SLReqReqSetModifiedOnValueChar" w:type="character">
    <w:name w:val="SLReqReqSetModifiedOnValue Char"/>
    <w:basedOn w:val="SLReqReqSetAttributeValueChar"/>
    <w:link w:val="SLReqReqSetModifiedOnValue"/>
    <w:rsid w:val="005B74F4"/>
    <w:rPr>
      <w:rFonts w:ascii="Arial" w:hAnsi="Arial"/>
      <w:b w:val="0"/>
      <w:i w:val="0"/>
      <w:color w:themeColor="text1" w:val="000000"/>
      <w:sz w:val="24"/>
    </w:rPr>
  </w:style>
  <w:style w:customStyle="1" w:styleId="SLReqReqSetCustomAttName" w:type="paragraph">
    <w:name w:val="SLReqReqSetCustomAttName"/>
    <w:basedOn w:val="SLReqReqSetAttributeName"/>
    <w:next w:val="Normal"/>
    <w:link w:val="SLReqReqSetCustomAttNameChar"/>
    <w:qFormat/>
    <w:rsid w:val="0087318B"/>
  </w:style>
  <w:style w:customStyle="1" w:styleId="SLReqReqSetCustomAttNameChar" w:type="character">
    <w:name w:val="SLReqReqSetCustomAttName Char"/>
    <w:basedOn w:val="SLReqReqSetAttributeNameChar"/>
    <w:link w:val="SLReqReqSetCustomAttNam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Value" w:type="paragraph">
    <w:name w:val="SLReqReqSetCustomAttValue"/>
    <w:basedOn w:val="SLReqReqSetAttributeValue"/>
    <w:next w:val="Normal"/>
    <w:link w:val="SLReqReqSetCustomAttValueChar"/>
    <w:qFormat/>
    <w:rsid w:val="0087318B"/>
  </w:style>
  <w:style w:customStyle="1" w:styleId="SLReqReqSetCustomAttValueChar" w:type="character">
    <w:name w:val="SLReqReqSetCustomAttValue Char"/>
    <w:basedOn w:val="SLReqReqSetAttributeValueChar"/>
    <w:link w:val="SLReqReqSetCustomAtt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TypeName" w:type="paragraph">
    <w:name w:val="SLReqReqSetCustomAttTypeName"/>
    <w:basedOn w:val="SLReqReqSetAttributeName"/>
    <w:next w:val="Normal"/>
    <w:link w:val="SLReqReqSetCustomAttTypeNameChar"/>
    <w:qFormat/>
    <w:rsid w:val="0087318B"/>
  </w:style>
  <w:style w:customStyle="1" w:styleId="SLReqReqSetCustomAttTypeNameChar" w:type="character">
    <w:name w:val="SLReqReqSetCustomAttTypeName Char"/>
    <w:basedOn w:val="SLReqReqSetAttributeNameChar"/>
    <w:link w:val="SLReqReqSetCustomAttTypeNam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TypeValue" w:type="paragraph">
    <w:name w:val="SLReqReqSetCustomAttTypeValue"/>
    <w:basedOn w:val="SLReqReqSetAttributeValue"/>
    <w:next w:val="Normal"/>
    <w:link w:val="SLReqReqSetCustomAttTypeValueChar"/>
    <w:qFormat/>
    <w:rsid w:val="0087318B"/>
  </w:style>
  <w:style w:customStyle="1" w:styleId="SLReqReqSetCustomAttTypeValueChar" w:type="character">
    <w:name w:val="SLReqReqSetCustomAttTypeValue Char"/>
    <w:basedOn w:val="SLReqReqSetAttributeValueChar"/>
    <w:link w:val="SLReqReqSetCustomAttType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DefaultValueName" w:type="paragraph">
    <w:name w:val="SLReqReqSetCustomAttDefaultValueName"/>
    <w:basedOn w:val="SLReqReqSetAttributeName"/>
    <w:next w:val="Normal"/>
    <w:link w:val="SLReqReqSetCustomAttDefaultValueNameChar"/>
    <w:qFormat/>
    <w:rsid w:val="0087318B"/>
  </w:style>
  <w:style w:customStyle="1" w:styleId="SLReqReqSetCustomAttDefaultValueNameChar" w:type="character">
    <w:name w:val="SLReqReqSetCustomAttDefaultValueName Char"/>
    <w:basedOn w:val="SLReqReqSetAttributeValueChar"/>
    <w:link w:val="SLReqReqSetCustomAttDefaultValueName"/>
    <w:rsid w:val="006502EA"/>
    <w:rPr>
      <w:rFonts w:ascii="Arial" w:hAnsi="Arial"/>
      <w:color w:themeColor="text1" w:val="000000"/>
      <w:sz w:val="22"/>
    </w:rPr>
  </w:style>
  <w:style w:customStyle="1" w:styleId="SLReqReqSetCustomAttDefaultValueValue" w:type="paragraph">
    <w:name w:val="SLReqReqSetCustomAttDefaultValueValue"/>
    <w:basedOn w:val="SLReqReqSetAttributeValue"/>
    <w:next w:val="Normal"/>
    <w:link w:val="SLReqReqSetCustomAttDefaultValueValueChar"/>
    <w:qFormat/>
    <w:rsid w:val="0087318B"/>
  </w:style>
  <w:style w:customStyle="1" w:styleId="SLReqReqSetCustomAttDefaultValueValueChar" w:type="character">
    <w:name w:val="SLReqReqSetCustomAttDefaultValueValue Char"/>
    <w:basedOn w:val="SLReqReqSetAttributeValueChar"/>
    <w:link w:val="SLReqReqSetCustomAttDefaultValue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DescriptionName" w:type="paragraph">
    <w:name w:val="SLReqReqSetCustomAttDescriptionName"/>
    <w:basedOn w:val="SLReqReqSetAttributeName"/>
    <w:next w:val="Normal"/>
    <w:link w:val="SLReqReqSetCustomAttDescriptionNameChar"/>
    <w:qFormat/>
    <w:rsid w:val="006C3C93"/>
  </w:style>
  <w:style w:customStyle="1" w:styleId="SLReqReqSetCustomAttDescriptionNameChar" w:type="character">
    <w:name w:val="SLReqReqSetCustomAttDescriptionName Char"/>
    <w:basedOn w:val="SLReqReqSetAttributeNameChar"/>
    <w:link w:val="SLReqReqSetCustomAttDescriptionName"/>
    <w:rsid w:val="00692700"/>
    <w:rPr>
      <w:rFonts w:ascii="Arial" w:hAnsi="Arial"/>
      <w:color w:themeColor="text1" w:val="000000"/>
      <w:sz w:val="22"/>
    </w:rPr>
  </w:style>
  <w:style w:customStyle="1" w:styleId="SLReqReqSetCustomAttDescriptionValue" w:type="paragraph">
    <w:name w:val="SLReqReqSetCustomAttDescriptionValue"/>
    <w:basedOn w:val="SLReqReqSetAttributeValue"/>
    <w:next w:val="Normal"/>
    <w:link w:val="SLReqReqSetCustomAttDescriptionValueChar"/>
    <w:qFormat/>
    <w:rsid w:val="00416C0F"/>
    <w:pPr>
      <w:ind w:left="720"/>
    </w:pPr>
  </w:style>
  <w:style w:customStyle="1" w:styleId="SLReqReqSetCustomAttDescriptionValueChar" w:type="character">
    <w:name w:val="SLReqReqSetCustomAttDescriptionValue Char"/>
    <w:basedOn w:val="SLReqReqSetAttributeValueChar"/>
    <w:link w:val="SLReqReqSetCustomAttDescriptionValue"/>
    <w:rsid w:val="00416C0F"/>
    <w:rPr>
      <w:rFonts w:ascii="Arial" w:hAnsi="Arial"/>
      <w:b w:val="0"/>
      <w:i w:val="0"/>
      <w:color w:themeColor="text1" w:val="000000"/>
      <w:sz w:val="24"/>
    </w:rPr>
  </w:style>
  <w:style w:customStyle="1" w:styleId="SLReqReqSetCustomAttListName" w:type="paragraph">
    <w:name w:val="SLReqReqSetCustomAttListName"/>
    <w:basedOn w:val="SLReqReqSetAttributeName"/>
    <w:next w:val="Normal"/>
    <w:link w:val="SLReqReqSetCustomAttListNameChar"/>
    <w:qFormat/>
    <w:rsid w:val="0087318B"/>
  </w:style>
  <w:style w:customStyle="1" w:styleId="SLReqReqSetCustomAttListNameChar" w:type="character">
    <w:name w:val="SLReqReqSetCustomAttListName Char"/>
    <w:basedOn w:val="SLReqReqSetAttributeNameChar"/>
    <w:link w:val="SLReqReqSetCustomAttListNam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CustomAttListValue" w:type="paragraph">
    <w:name w:val="SLReqReqSetCustomAttListValue"/>
    <w:basedOn w:val="SLReqReqSetAttributeValue"/>
    <w:next w:val="Normal"/>
    <w:link w:val="SLReqReqSetCustomAttListValueChar"/>
    <w:qFormat/>
    <w:rsid w:val="0087318B"/>
  </w:style>
  <w:style w:customStyle="1" w:styleId="SLReqReqSetCustomAttListValueChar" w:type="character">
    <w:name w:val="SLReqReqSetCustomAttListValue Char"/>
    <w:basedOn w:val="SLReqReqSetAttributeValueChar"/>
    <w:link w:val="SLReqReqSetCustomAttList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SetDescriptionName" w:type="paragraph">
    <w:name w:val="SLReqReqSetDescriptionName"/>
    <w:basedOn w:val="SLReqReqSetPropertyName"/>
    <w:next w:val="Normal"/>
    <w:link w:val="SLReqReqSetDescriptionNameChar"/>
    <w:qFormat/>
    <w:rsid w:val="00766F97"/>
  </w:style>
  <w:style w:customStyle="1" w:styleId="SLReqReqSetDescriptionNameChar" w:type="character">
    <w:name w:val="SLReqReqSetDescriptionName Char"/>
    <w:basedOn w:val="SLReqReqSetPropertyNameChar"/>
    <w:link w:val="SLReqReqSetDescriptionName"/>
    <w:rsid w:val="00766F97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VerificationTitle" w:type="paragraph">
    <w:name w:val="SLReqReqVerificationTitle"/>
    <w:basedOn w:val="SLReqReqPropertyName"/>
    <w:next w:val="Normal"/>
    <w:link w:val="SLReqReqVerificationTitleChar"/>
    <w:qFormat/>
    <w:rsid w:val="0087318B"/>
  </w:style>
  <w:style w:customStyle="1" w:styleId="SLReqReqVerificationTitleChar" w:type="character">
    <w:name w:val="SLReqReqVerificationTitle Char"/>
    <w:basedOn w:val="SLReqReqSetPropertyNameChar"/>
    <w:link w:val="SLReqReqVerificationTitle"/>
    <w:rsid w:val="00575C29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VeriTotalName" w:type="paragraph">
    <w:name w:val="SLReqReqVeriTotalName"/>
    <w:basedOn w:val="SLReqReqAttributeName"/>
    <w:next w:val="Normal"/>
    <w:link w:val="SLReqReqVeriTotalNameChar"/>
    <w:qFormat/>
    <w:rsid w:val="0087318B"/>
  </w:style>
  <w:style w:customStyle="1" w:styleId="SLReqReqVeriTotalNameChar" w:type="character">
    <w:name w:val="SLReqReqVeriTotalName Char"/>
    <w:basedOn w:val="DefaultParagraphFont"/>
    <w:link w:val="SLReqReqVeriTotalName"/>
    <w:rsid w:val="00224392"/>
    <w:rPr>
      <w:rFonts w:ascii="Arial" w:hAnsi="Arial"/>
      <w:color w:themeColor="text1" w:val="000000"/>
      <w:sz w:val="22"/>
    </w:rPr>
  </w:style>
  <w:style w:customStyle="1" w:styleId="SLReqReqVeriTotalValue" w:type="paragraph">
    <w:name w:val="SLReqReqVeriTotalValue"/>
    <w:basedOn w:val="SLReqReqAttributeValue"/>
    <w:next w:val="Normal"/>
    <w:link w:val="SLReqReqVeriTotalValueChar"/>
    <w:qFormat/>
    <w:rsid w:val="0087318B"/>
  </w:style>
  <w:style w:customStyle="1" w:styleId="SLReqReqVeriTotalValueChar" w:type="character">
    <w:name w:val="SLReqReqVeriTotalValue Char"/>
    <w:basedOn w:val="SLReqReqAttributeValueChar"/>
    <w:link w:val="SLReqReqVeriTotal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VeriPassedName" w:type="paragraph">
    <w:name w:val="SLReqReqVeriPassedName"/>
    <w:basedOn w:val="SLReqReqAttributeName"/>
    <w:next w:val="Normal"/>
    <w:link w:val="SLReqReqVeriPassedNameChar"/>
    <w:qFormat/>
    <w:rsid w:val="0087318B"/>
  </w:style>
  <w:style w:customStyle="1" w:styleId="SLReqReqVeriPassedNameChar" w:type="character">
    <w:name w:val="SLReqReqVeriPassedName Char"/>
    <w:basedOn w:val="SLReqReqAttributeNameChar"/>
    <w:link w:val="SLReqReqVeriPassedName"/>
    <w:rsid w:val="0087318B"/>
    <w:rPr>
      <w:rFonts w:ascii="Arial" w:hAnsi="Arial"/>
      <w:b w:val="0"/>
      <w:color w:themeColor="text1" w:val="000000"/>
      <w:sz w:val="24"/>
    </w:rPr>
  </w:style>
  <w:style w:customStyle="1" w:styleId="SLReqReqVeriPassedValue" w:type="paragraph">
    <w:name w:val="SLReqReqVeriPassedValue"/>
    <w:basedOn w:val="SLReqReqAttributeValue"/>
    <w:next w:val="Normal"/>
    <w:link w:val="SLReqReqVeriPassedValueChar"/>
    <w:qFormat/>
    <w:rsid w:val="0087318B"/>
  </w:style>
  <w:style w:customStyle="1" w:styleId="SLReqReqVeriPassedValueChar" w:type="character">
    <w:name w:val="SLReqReqVeriPassedValue Char"/>
    <w:basedOn w:val="SLReqReqAttributeValueChar"/>
    <w:link w:val="SLReqReqVeriPassed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VeriJustifiedName" w:type="paragraph">
    <w:name w:val="SLReqReqVeriJustifiedName"/>
    <w:basedOn w:val="SLReqReqAttributeName"/>
    <w:next w:val="Normal"/>
    <w:link w:val="SLReqReqVeriJustifiedNameChar"/>
    <w:qFormat/>
    <w:rsid w:val="0087318B"/>
  </w:style>
  <w:style w:customStyle="1" w:styleId="SLReqReqVeriJustifiedNameChar" w:type="character">
    <w:name w:val="SLReqReqVeriJustifiedName Char"/>
    <w:basedOn w:val="SLReqReqAttributeNameChar"/>
    <w:link w:val="SLReqReqVeriJustifiedName"/>
    <w:rsid w:val="0087318B"/>
    <w:rPr>
      <w:rFonts w:ascii="Arial" w:hAnsi="Arial"/>
      <w:b w:val="0"/>
      <w:color w:themeColor="text1" w:val="000000"/>
      <w:sz w:val="24"/>
    </w:rPr>
  </w:style>
  <w:style w:customStyle="1" w:styleId="SLReqReqVeriJustifiedValue" w:type="paragraph">
    <w:name w:val="SLReqReqVeriJustifiedValue"/>
    <w:basedOn w:val="SLReqReqAttributeValue"/>
    <w:next w:val="Normal"/>
    <w:link w:val="SLReqReqVeriJustifiedValueChar"/>
    <w:qFormat/>
    <w:rsid w:val="0087318B"/>
  </w:style>
  <w:style w:customStyle="1" w:styleId="SLReqReqVeriJustifiedValueChar" w:type="character">
    <w:name w:val="SLReqReqVeriJustifiedValue Char"/>
    <w:basedOn w:val="SLReqReqAttributeValueChar"/>
    <w:link w:val="SLReqReqVeriJustified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VeriFailedName" w:type="paragraph">
    <w:name w:val="SLReqReqVeriFailedName"/>
    <w:basedOn w:val="SLReqReqAttributeName"/>
    <w:next w:val="Normal"/>
    <w:link w:val="SLReqReqVeriFailedNameChar"/>
    <w:qFormat/>
    <w:rsid w:val="0087318B"/>
  </w:style>
  <w:style w:customStyle="1" w:styleId="SLReqReqVeriFailedNameChar" w:type="character">
    <w:name w:val="SLReqReqVeriFailedName Char"/>
    <w:basedOn w:val="SLReqReqAttributeNameChar"/>
    <w:link w:val="SLReqReqVeriFailedName"/>
    <w:rsid w:val="0087318B"/>
    <w:rPr>
      <w:rFonts w:ascii="Arial" w:hAnsi="Arial"/>
      <w:b w:val="0"/>
      <w:color w:themeColor="text1" w:val="000000"/>
      <w:sz w:val="24"/>
    </w:rPr>
  </w:style>
  <w:style w:customStyle="1" w:styleId="SLReqReqVeriFailedValue" w:type="paragraph">
    <w:name w:val="SLReqReqVeriFailedValue"/>
    <w:basedOn w:val="SLReqReqAttributeValue"/>
    <w:next w:val="Normal"/>
    <w:link w:val="SLReqReqVeriFailedValueChar"/>
    <w:qFormat/>
    <w:rsid w:val="0087318B"/>
  </w:style>
  <w:style w:customStyle="1" w:styleId="SLReqReqVeriFailedValueChar" w:type="character">
    <w:name w:val="SLReqReqVeriFailedValue Char"/>
    <w:basedOn w:val="SLReqReqAttributeValueChar"/>
    <w:link w:val="SLReqReqVeriFailed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VeriUnexecutedName" w:type="paragraph">
    <w:name w:val="SLReqReqVeriUnexecutedName"/>
    <w:basedOn w:val="SLReqReqAttributeName"/>
    <w:next w:val="Normal"/>
    <w:link w:val="SLReqReqVeriUnexecutedNameChar"/>
    <w:qFormat/>
    <w:rsid w:val="0087318B"/>
  </w:style>
  <w:style w:customStyle="1" w:styleId="SLReqReqVeriUnexecutedNameChar" w:type="character">
    <w:name w:val="SLReqReqVeriUnexecutedName Char"/>
    <w:basedOn w:val="SLReqReqAttributeNameChar"/>
    <w:link w:val="SLReqReqVeriUnexecutedName"/>
    <w:rsid w:val="0087318B"/>
    <w:rPr>
      <w:rFonts w:ascii="Arial" w:hAnsi="Arial"/>
      <w:b w:val="0"/>
      <w:color w:themeColor="text1" w:val="000000"/>
      <w:sz w:val="24"/>
    </w:rPr>
  </w:style>
  <w:style w:customStyle="1" w:styleId="SLReqReqVeriUnexecutedValue" w:type="paragraph">
    <w:name w:val="SLReqReqVeriUnexecutedValue"/>
    <w:basedOn w:val="SLReqReqAttributeValue"/>
    <w:next w:val="Normal"/>
    <w:link w:val="SLReqReqVeriUnexecutedValueChar"/>
    <w:qFormat/>
    <w:rsid w:val="0087318B"/>
  </w:style>
  <w:style w:customStyle="1" w:styleId="SLReqReqVeriUnexecutedValueChar" w:type="character">
    <w:name w:val="SLReqReqVeriUnexecutedValue Char"/>
    <w:basedOn w:val="SLReqReqAttributeValueChar"/>
    <w:link w:val="SLReqReqVeriUnexecuted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qVeriNoTestName" w:type="paragraph">
    <w:name w:val="SLReqReqVeriNoTestName"/>
    <w:basedOn w:val="SLReqReqAttributeName"/>
    <w:next w:val="Normal"/>
    <w:link w:val="SLReqReqVeriNoTestNameChar"/>
    <w:qFormat/>
    <w:rsid w:val="0087318B"/>
  </w:style>
  <w:style w:customStyle="1" w:styleId="SLReqReqVeriNoTestNameChar" w:type="character">
    <w:name w:val="SLReqReqVeriNoTestName Char"/>
    <w:basedOn w:val="SLReqReqAttributeNameChar"/>
    <w:link w:val="SLReqReqVeriNoTestName"/>
    <w:rsid w:val="0087318B"/>
    <w:rPr>
      <w:rFonts w:ascii="Arial" w:hAnsi="Arial"/>
      <w:b w:val="0"/>
      <w:color w:themeColor="text1" w:val="000000"/>
      <w:sz w:val="24"/>
    </w:rPr>
  </w:style>
  <w:style w:customStyle="1" w:styleId="SLReqReqVeriNoTestValue" w:type="paragraph">
    <w:name w:val="SLReqReqVeriNoTestValue"/>
    <w:basedOn w:val="SLReqReqAttributeValue"/>
    <w:next w:val="Normal"/>
    <w:link w:val="SLReqReqVeriNoTestValueChar"/>
    <w:qFormat/>
    <w:rsid w:val="0087318B"/>
  </w:style>
  <w:style w:customStyle="1" w:styleId="SLReqReqVeriNoTestValueChar" w:type="character">
    <w:name w:val="SLReqReqVeriNoTestValue Char"/>
    <w:basedOn w:val="SLReqReqAttributeValueChar"/>
    <w:link w:val="SLReqReqVeriNoTestValue"/>
    <w:rsid w:val="0087318B"/>
    <w:rPr>
      <w:rFonts w:ascii="Arial" w:hAnsi="Arial"/>
      <w:b w:val="0"/>
      <w:i w:val="0"/>
      <w:color w:themeColor="text1" w:val="000000"/>
      <w:sz w:val="24"/>
    </w:rPr>
  </w:style>
  <w:style w:customStyle="1" w:styleId="SLReqReportAuthorName" w:type="paragraph">
    <w:name w:val="SLReqReportAuthorName"/>
    <w:basedOn w:val="SLReqReportTitleAttribute"/>
    <w:next w:val="Normal"/>
    <w:link w:val="SLReqReportAuthorNameChar"/>
    <w:rsid w:val="0091340C"/>
  </w:style>
  <w:style w:customStyle="1" w:styleId="SLReqReportAuthorNameChar" w:type="character">
    <w:name w:val="SLReqReportAuthorName Char"/>
    <w:basedOn w:val="SLReqReportTitleAttributeChar"/>
    <w:link w:val="SLReqReportAuthorNam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32"/>
      <w:szCs w:val="56"/>
    </w:rPr>
  </w:style>
  <w:style w:customStyle="1" w:styleId="SLReqReportAuthorValue" w:type="paragraph">
    <w:name w:val="SLReqReportAuthorValue"/>
    <w:basedOn w:val="SLReqReportTitleAttribute"/>
    <w:next w:val="Normal"/>
    <w:link w:val="SLReqReportAuthorValueChar"/>
    <w:rsid w:val="0091340C"/>
  </w:style>
  <w:style w:customStyle="1" w:styleId="SLReqReportAuthorValueChar" w:type="character">
    <w:name w:val="SLReqReportAuthorValue Char"/>
    <w:basedOn w:val="SLReqReportTitleAttributeChar"/>
    <w:link w:val="SLReqReportAuthorValu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32"/>
      <w:szCs w:val="56"/>
    </w:rPr>
  </w:style>
  <w:style w:customStyle="1" w:styleId="SLReqReportPublishDateName" w:type="paragraph">
    <w:name w:val="SLReqReportPublishDateName"/>
    <w:basedOn w:val="SLReqReportTitleAttribute"/>
    <w:next w:val="Normal"/>
    <w:link w:val="SLReqReportPublishDateNameChar"/>
    <w:rsid w:val="0091340C"/>
  </w:style>
  <w:style w:customStyle="1" w:styleId="SLReqReportPublishDateNameChar" w:type="character">
    <w:name w:val="SLReqReportPublishDateName Char"/>
    <w:basedOn w:val="SLReqReportTitleAttributeChar"/>
    <w:link w:val="SLReqReportPublishDateNam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32"/>
      <w:szCs w:val="56"/>
    </w:rPr>
  </w:style>
  <w:style w:customStyle="1" w:styleId="SLReqReportPublishDateValue" w:type="paragraph">
    <w:name w:val="SLReqReportPublishDateValue"/>
    <w:basedOn w:val="SLReqReportTitleAttribute"/>
    <w:next w:val="Normal"/>
    <w:link w:val="SLReqReportPublishDateValueChar"/>
    <w:rsid w:val="0091340C"/>
  </w:style>
  <w:style w:customStyle="1" w:styleId="SLReqReportPublishDateValueChar" w:type="character">
    <w:name w:val="SLReqReportPublishDateValue Char"/>
    <w:basedOn w:val="SLReqReportTitleAttributeChar"/>
    <w:link w:val="SLReqReportPublishDateValue"/>
    <w:rsid w:val="0091340C"/>
    <w:rPr>
      <w:rFonts w:ascii="Arial" w:cstheme="majorBidi" w:eastAsiaTheme="majorEastAsia" w:hAnsi="Arial"/>
      <w:b/>
      <w:color w:themeColor="text1" w:themeTint="D9" w:val="262626"/>
      <w:spacing w:val="-15"/>
      <w:sz w:val="32"/>
      <w:szCs w:val="56"/>
    </w:rPr>
  </w:style>
  <w:style w:customStyle="1" w:styleId="SLReqReqEmptyArtifactValue" w:type="paragraph">
    <w:name w:val="SLReqReqEmptyArtifactValue"/>
    <w:basedOn w:val="SLReqReqPropertyName"/>
    <w:next w:val="Normal"/>
    <w:link w:val="SLReqReqEmptyArtifactValueChar"/>
    <w:qFormat/>
    <w:rsid w:val="0087318B"/>
  </w:style>
  <w:style w:customStyle="1" w:styleId="SLReqReqEmptyArtifactValueChar" w:type="character">
    <w:name w:val="SLReqReqEmptyArtifactValue Char"/>
    <w:basedOn w:val="SLReqReqPropertyNameChar"/>
    <w:link w:val="SLReqReqEmptyArtifactValue"/>
    <w:rsid w:val="0087318B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Emptylinks" w:type="paragraph">
    <w:name w:val="SLReqReqEmptylinks"/>
    <w:basedOn w:val="SLReqReqPropertyName"/>
    <w:next w:val="Normal"/>
    <w:link w:val="SLReqReqEmptylinksChar"/>
    <w:qFormat/>
    <w:rsid w:val="0087318B"/>
  </w:style>
  <w:style w:customStyle="1" w:styleId="SLReqReqEmptylinksChar" w:type="character">
    <w:name w:val="SLReqReqEmptylinks Char"/>
    <w:basedOn w:val="SLReqReqPropertyNameChar"/>
    <w:link w:val="SLReqReqEmptylinks"/>
    <w:rsid w:val="0087318B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SetVeriTotalValueChar" w:type="character">
    <w:name w:val="SLReqReqSetVeriTotalValue Char"/>
    <w:basedOn w:val="SLReqReqSetAttributeValueChar"/>
    <w:link w:val="SLReqReqSetVeriTotal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DescriptionNameChar" w:type="character">
    <w:name w:val="SLReqReqDescriptionName Char"/>
    <w:basedOn w:val="SLReqReqPropertyNameChar"/>
    <w:link w:val="SLReqReqDescriptionName"/>
    <w:rsid w:val="00CF6706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SetCustomAttributesName" w:type="paragraph">
    <w:name w:val="SLReqReqSetCustomAttributesName"/>
    <w:basedOn w:val="SLReqReqSetPropertyName"/>
    <w:next w:val="Normal"/>
    <w:link w:val="SLReqReqSetCustomAttributesNameChar"/>
    <w:qFormat/>
    <w:rsid w:val="00766F97"/>
  </w:style>
  <w:style w:customStyle="1" w:styleId="SLReqReqCustomAttTitleName" w:type="paragraph">
    <w:name w:val="SLReqReqCustomAttTitleName"/>
    <w:basedOn w:val="SLReqReqPropertyName"/>
    <w:next w:val="Normal"/>
    <w:link w:val="SLReqReqCustomAttTitleNameChar"/>
    <w:qFormat/>
    <w:rsid w:val="00DE0452"/>
  </w:style>
  <w:style w:customStyle="1" w:styleId="SLReqReqCustomAttTitleNameChar" w:type="character">
    <w:name w:val="SLReqReqCustomAttTitleName Char"/>
    <w:basedOn w:val="SLReqReqPropertyNameChar"/>
    <w:link w:val="SLReqReqCustomAttTitleName"/>
    <w:rsid w:val="000739F2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CommentTitleName" w:type="paragraph">
    <w:name w:val="SLReqReqCommentTitleName"/>
    <w:basedOn w:val="SLReqReqPropertyName"/>
    <w:next w:val="Normal"/>
    <w:link w:val="SLReqReqCommentTitleNameChar"/>
    <w:qFormat/>
    <w:rsid w:val="0091340C"/>
  </w:style>
  <w:style w:customStyle="1" w:styleId="SLReqReqCommentTitleNameChar" w:type="character">
    <w:name w:val="SLReqReqCommentTitleName Char"/>
    <w:basedOn w:val="SLReqReqPropertyNameChar"/>
    <w:link w:val="SLReqReqCommentTitleName"/>
    <w:rsid w:val="0091340C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SetImplementationTitle" w:type="paragraph">
    <w:name w:val="SLReqReqSetImplementationTitle"/>
    <w:basedOn w:val="SLReqReqSetPropertyName"/>
    <w:next w:val="Normal"/>
    <w:link w:val="SLReqReqSetImplementationTitleChar"/>
    <w:qFormat/>
    <w:rsid w:val="00766F97"/>
  </w:style>
  <w:style w:customStyle="1" w:styleId="SLReqReqSetImplementationTitleChar" w:type="character">
    <w:name w:val="SLReqReqSetImplementationTitle Char"/>
    <w:basedOn w:val="SLReqReqSetPropertyNameChar"/>
    <w:link w:val="SLReqReqSetImplementationTitle"/>
    <w:rsid w:val="00766F97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ChangeInfoTitleoldChar" w:type="character">
    <w:name w:val="SLReqReqChangeInfoTitle_old Char"/>
    <w:basedOn w:val="SLReqReqPropertyNameChar"/>
    <w:link w:val="SLReqReqChangeInfoTitleold"/>
    <w:rsid w:val="00A13621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SetChangeInfoValue" w:type="paragraph">
    <w:name w:val="SLReqReqSetChangeInfoValue"/>
    <w:basedOn w:val="SLReqReqSetAttributeValue"/>
    <w:next w:val="Normal"/>
    <w:link w:val="SLReqReqSetChangeInfoValueChar"/>
    <w:qFormat/>
    <w:rsid w:val="00A13621"/>
  </w:style>
  <w:style w:customStyle="1" w:styleId="SLReqReqSetImpTotalValue" w:type="paragraph">
    <w:name w:val="SLReqReqSetImpTotalValue"/>
    <w:basedOn w:val="SLReqReqSetAttributeValue"/>
    <w:next w:val="Normal"/>
    <w:link w:val="SLReqReqSetImpTotalValueChar"/>
    <w:qFormat/>
    <w:rsid w:val="00575C29"/>
  </w:style>
  <w:style w:customStyle="1" w:styleId="SLReqReqSetImpTotalValueChar" w:type="character">
    <w:name w:val="SLReqReqSetImpTotalValue Char"/>
    <w:basedOn w:val="SLReqReqSetAttributeValueChar"/>
    <w:link w:val="SLReqReqSetImpTotal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ImpImplementedName" w:type="paragraph">
    <w:name w:val="SLReqReqSetImpImplementedName"/>
    <w:basedOn w:val="SLReqReqSetAttributeName"/>
    <w:next w:val="Normal"/>
    <w:link w:val="SLReqReqSetImpImplementedNameChar"/>
    <w:qFormat/>
    <w:rsid w:val="00575C29"/>
  </w:style>
  <w:style w:customStyle="1" w:styleId="SLReqReqSetImpImplementedNameChar" w:type="character">
    <w:name w:val="SLReqReqSetImpImplementedName Char"/>
    <w:basedOn w:val="DefaultParagraphFont"/>
    <w:link w:val="SLReqReqSetImpImplementedName"/>
    <w:rsid w:val="009554D1"/>
    <w:rPr>
      <w:rFonts w:ascii="Arial" w:hAnsi="Arial"/>
      <w:color w:themeColor="text1" w:val="000000"/>
      <w:sz w:val="22"/>
    </w:rPr>
  </w:style>
  <w:style w:customStyle="1" w:styleId="SLReqReqSetImpImplementedValue" w:type="paragraph">
    <w:name w:val="SLReqReqSetImpImplementedValue"/>
    <w:basedOn w:val="SLReqReqSetAttributeValue"/>
    <w:next w:val="Normal"/>
    <w:link w:val="SLReqReqSetImpImplementedValueChar"/>
    <w:qFormat/>
    <w:rsid w:val="00575C29"/>
  </w:style>
  <w:style w:customStyle="1" w:styleId="SLReqReqSetImpImplementedValueChar" w:type="character">
    <w:name w:val="SLReqReqSetImpImplementedValue Char"/>
    <w:basedOn w:val="SLReqReqSetAttributeValueChar"/>
    <w:link w:val="SLReqReqSetImpImplement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ImpJustifiedName" w:type="paragraph">
    <w:name w:val="SLReqReqSetImpJustifiedName"/>
    <w:basedOn w:val="SLReqReqSetAttributeName"/>
    <w:next w:val="Normal"/>
    <w:link w:val="SLReqReqSetImpJustifiedNameChar"/>
    <w:qFormat/>
    <w:rsid w:val="00886BBF"/>
  </w:style>
  <w:style w:customStyle="1" w:styleId="SLReqReqSetImpJustifiedNameChar" w:type="character">
    <w:name w:val="SLReqReqSetImpJustifiedName Char"/>
    <w:basedOn w:val="SLReqReqSetAttributeNameChar"/>
    <w:link w:val="SLReqReqSetImpJustifiedName"/>
    <w:rsid w:val="00886BBF"/>
    <w:rPr>
      <w:rFonts w:ascii="Arial" w:hAnsi="Arial"/>
      <w:color w:themeColor="text1" w:val="000000"/>
      <w:sz w:val="22"/>
    </w:rPr>
  </w:style>
  <w:style w:customStyle="1" w:styleId="SLReqReqSetImpJustifiedValue" w:type="paragraph">
    <w:name w:val="SLReqReqSetImpJustifiedValue"/>
    <w:basedOn w:val="SLReqReqSetAttributeValue"/>
    <w:next w:val="Normal"/>
    <w:link w:val="SLReqReqSetImpJustifiedValueChar"/>
    <w:qFormat/>
    <w:rsid w:val="00575C29"/>
  </w:style>
  <w:style w:customStyle="1" w:styleId="SLReqReqSetImpJustifiedValueChar" w:type="character">
    <w:name w:val="SLReqReqSetImpJustifiedValue Char"/>
    <w:basedOn w:val="SLReqReqSetAttributeValueChar"/>
    <w:link w:val="SLReqReqSetImpJustifi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ficationTitle" w:type="paragraph">
    <w:name w:val="SLReqReqSetVerificationTitle"/>
    <w:basedOn w:val="SLReqReqSetPropertyName"/>
    <w:next w:val="Normal"/>
    <w:link w:val="SLReqReqSetVerificationTitleChar"/>
    <w:qFormat/>
    <w:rsid w:val="00575C29"/>
  </w:style>
  <w:style w:customStyle="1" w:styleId="SLReqReqSetVerificationTitleChar" w:type="character">
    <w:name w:val="SLReqReqSetVerificationTitle Char"/>
    <w:basedOn w:val="SLReqReqSetPropertyNameChar"/>
    <w:link w:val="SLReqReqSetVerificationTitle"/>
    <w:rsid w:val="00575C29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SetVeriTotalName" w:type="paragraph">
    <w:name w:val="SLReqReqSetVeriTotalName"/>
    <w:basedOn w:val="SLReqReqSetAttributeName"/>
    <w:next w:val="Normal"/>
    <w:link w:val="SLReqReqSetVeriTotalNameChar"/>
    <w:qFormat/>
    <w:rsid w:val="00575C29"/>
  </w:style>
  <w:style w:customStyle="1" w:styleId="SLReqReqSetVeriTotalNameChar" w:type="character">
    <w:name w:val="SLReqReqSetVeriTotalName Char"/>
    <w:basedOn w:val="SLReqReqSetAttributeNameChar"/>
    <w:link w:val="SLReqReqSetVeriTotal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PassedName" w:type="paragraph">
    <w:name w:val="SLReqReqSetVeriPassedName"/>
    <w:basedOn w:val="SLReqReqSetAttributeName"/>
    <w:next w:val="Normal"/>
    <w:link w:val="SLReqReqSetVeriPassedNameChar"/>
    <w:qFormat/>
    <w:rsid w:val="00575C29"/>
  </w:style>
  <w:style w:customStyle="1" w:styleId="SLReqReqSetVeriPassedNameChar" w:type="character">
    <w:name w:val="SLReqReqSetVeriPassedName Char"/>
    <w:basedOn w:val="SLReqReqSetAttributeNameChar"/>
    <w:link w:val="SLReqReqSetVeriPassed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PassedValue" w:type="paragraph">
    <w:name w:val="SLReqReqSetVeriPassedValue"/>
    <w:basedOn w:val="SLReqReqSetAttributeValue"/>
    <w:next w:val="Normal"/>
    <w:link w:val="SLReqReqSetVeriPassedValueChar"/>
    <w:qFormat/>
    <w:rsid w:val="00575C29"/>
  </w:style>
  <w:style w:customStyle="1" w:styleId="SLReqReqSetVeriPassedValueChar" w:type="character">
    <w:name w:val="SLReqReqSetVeriPassedValue Char"/>
    <w:basedOn w:val="SLReqReqSetAttributeValueChar"/>
    <w:link w:val="SLReqReqSetVeriPass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JustifiedName" w:type="paragraph">
    <w:name w:val="SLReqReqSetVeriJustifiedName"/>
    <w:basedOn w:val="SLReqReqSetAttributeName"/>
    <w:next w:val="Normal"/>
    <w:link w:val="SLReqReqSetVeriJustifiedNameChar"/>
    <w:qFormat/>
    <w:rsid w:val="00575C29"/>
  </w:style>
  <w:style w:customStyle="1" w:styleId="SLReqReqSetVeriJustifiedNameChar" w:type="character">
    <w:name w:val="SLReqReqSetVeriJustifiedName Char"/>
    <w:basedOn w:val="SLReqReqSetAttributeNameChar"/>
    <w:link w:val="SLReqReqSetVeriJustified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JustifiedValue" w:type="paragraph">
    <w:name w:val="SLReqReqSetVeriJustifiedValue"/>
    <w:basedOn w:val="SLReqReqSetAttributeValue"/>
    <w:next w:val="Normal"/>
    <w:link w:val="SLReqReqSetVeriJustifiedValueChar"/>
    <w:qFormat/>
    <w:rsid w:val="00575C29"/>
  </w:style>
  <w:style w:customStyle="1" w:styleId="SLReqReqSetVeriJustifiedValueChar" w:type="character">
    <w:name w:val="SLReqReqSetVeriJustifiedValue Char"/>
    <w:basedOn w:val="SLReqReqSetAttributeValueChar"/>
    <w:link w:val="SLReqReqSetVeriJustifi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FailedName" w:type="paragraph">
    <w:name w:val="SLReqReqSetVeriFailedName"/>
    <w:basedOn w:val="SLReqReqSetAttributeName"/>
    <w:next w:val="Normal"/>
    <w:link w:val="SLReqReqSetVeriFailedNameChar"/>
    <w:qFormat/>
    <w:rsid w:val="00575C29"/>
  </w:style>
  <w:style w:customStyle="1" w:styleId="SLReqReqSetVeriFailedNameChar" w:type="character">
    <w:name w:val="SLReqReqSetVeriFailedName Char"/>
    <w:basedOn w:val="SLReqReqSetAttributeNameChar"/>
    <w:link w:val="SLReqReqSetVeriFailed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FailedValue" w:type="paragraph">
    <w:name w:val="SLReqReqSetVeriFailedValue"/>
    <w:basedOn w:val="SLReqReqSetAttributeValue"/>
    <w:next w:val="Normal"/>
    <w:link w:val="SLReqReqSetVeriFailedValueChar"/>
    <w:qFormat/>
    <w:rsid w:val="00575C29"/>
  </w:style>
  <w:style w:customStyle="1" w:styleId="SLReqReqSetVeriFailedValueChar" w:type="character">
    <w:name w:val="SLReqReqSetVeriFailedValue Char"/>
    <w:basedOn w:val="SLReqReqSetAttributeValueChar"/>
    <w:link w:val="SLReqReqSetVeriFail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UnexecutedName" w:type="paragraph">
    <w:name w:val="SLReqReqSetVeriUnexecutedName"/>
    <w:basedOn w:val="SLReqReqSetAttributeName"/>
    <w:next w:val="Normal"/>
    <w:link w:val="SLReqReqSetVeriUnexecutedNameChar"/>
    <w:qFormat/>
    <w:rsid w:val="00575C29"/>
  </w:style>
  <w:style w:customStyle="1" w:styleId="SLReqReqSetVeriUnexecutedNameChar" w:type="character">
    <w:name w:val="SLReqReqSetVeriUnexecutedName Char"/>
    <w:basedOn w:val="SLReqReqSetAttributeNameChar"/>
    <w:link w:val="SLReqReqSetVeriUnexecuted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UnexecutedValue" w:type="paragraph">
    <w:name w:val="SLReqReqSetVeriUnexecutedValue"/>
    <w:basedOn w:val="SLReqReqSetAttributeValue"/>
    <w:next w:val="Normal"/>
    <w:link w:val="SLReqReqSetVeriUnexecutedValueChar"/>
    <w:qFormat/>
    <w:rsid w:val="00575C29"/>
  </w:style>
  <w:style w:customStyle="1" w:styleId="SLReqReqSetVeriUnexecutedValueChar" w:type="character">
    <w:name w:val="SLReqReqSetVeriUnexecutedValue Char"/>
    <w:basedOn w:val="SLReqReqSetAttributeValueChar"/>
    <w:link w:val="SLReqReqSetVeriUnexecuted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NoTestName" w:type="paragraph">
    <w:name w:val="SLReqReqSetVeriNoTestName"/>
    <w:basedOn w:val="SLReqReqSetAttributeName"/>
    <w:next w:val="Normal"/>
    <w:link w:val="SLReqReqSetVeriNoTestNameChar"/>
    <w:qFormat/>
    <w:rsid w:val="00575C29"/>
  </w:style>
  <w:style w:customStyle="1" w:styleId="SLReqReqSetVeriNoTestNameChar" w:type="character">
    <w:name w:val="SLReqReqSetVeriNoTestName Char"/>
    <w:basedOn w:val="SLReqReqSetAttributeNameChar"/>
    <w:link w:val="SLReqReqSetVeriNoTestNam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VeriNoTestValue" w:type="paragraph">
    <w:name w:val="SLReqReqSetVeriNoTestValue"/>
    <w:basedOn w:val="SLReqReqSetAttributeValue"/>
    <w:next w:val="Normal"/>
    <w:link w:val="SLReqReqSetVeriNoTestValueChar"/>
    <w:qFormat/>
    <w:rsid w:val="00575C29"/>
  </w:style>
  <w:style w:customStyle="1" w:styleId="SLReqReqSetVeriNoTestValueChar" w:type="character">
    <w:name w:val="SLReqReqSetVeriNoTestValue Char"/>
    <w:basedOn w:val="SLReqReqSetAttributeValueChar"/>
    <w:link w:val="SLReqReqSetVeriNoTestValue"/>
    <w:rsid w:val="00575C29"/>
    <w:rPr>
      <w:rFonts w:ascii="Arial" w:hAnsi="Arial"/>
      <w:b w:val="0"/>
      <w:i w:val="0"/>
      <w:color w:themeColor="text1" w:val="000000"/>
      <w:sz w:val="24"/>
    </w:rPr>
  </w:style>
  <w:style w:customStyle="1" w:styleId="SLReqReqSetModifiedByValueChar" w:type="character">
    <w:name w:val="SLReqReqSetModifiedByValue Char"/>
    <w:basedOn w:val="SLReqReqSetAttributeValueChar"/>
    <w:link w:val="SLReqReqSetModifiedByValue"/>
    <w:rsid w:val="00416C0F"/>
    <w:rPr>
      <w:rFonts w:ascii="Arial" w:hAnsi="Arial"/>
      <w:b w:val="0"/>
      <w:i w:val="0"/>
      <w:color w:themeColor="text1" w:val="000000"/>
      <w:sz w:val="24"/>
    </w:rPr>
  </w:style>
  <w:style w:customStyle="1" w:styleId="SLReqReqSetCustomAttributesNameChar" w:type="character">
    <w:name w:val="SLReqReqSetCustomAttributesName Char"/>
    <w:basedOn w:val="SLReqReqSetPropertyNameChar"/>
    <w:link w:val="SLReqReqSetCustomAttributesName"/>
    <w:rsid w:val="00766F97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LinkGroupArtifactTypeValue" w:type="paragraph">
    <w:name w:val="SLReqReqLinkGroupArtifactTypeValue"/>
    <w:basedOn w:val="SLReqReqAttributeName"/>
    <w:next w:val="Normal"/>
    <w:link w:val="SLReqReqLinkGroupArtifactTypeValueChar"/>
    <w:qFormat/>
    <w:rsid w:val="004D4962"/>
  </w:style>
  <w:style w:customStyle="1" w:styleId="SLReqReqLinkGroupArtifactTypeValueChar" w:type="character">
    <w:name w:val="SLReqReqLinkGroupArtifactTypeValue Char"/>
    <w:basedOn w:val="SLReqReqAttributeNameChar"/>
    <w:link w:val="SLReqReqLinkGroupArtifactTypeValue"/>
    <w:rsid w:val="004D4962"/>
    <w:rPr>
      <w:rFonts w:ascii="Arial" w:hAnsi="Arial"/>
      <w:b w:val="0"/>
      <w:color w:themeColor="text1" w:val="000000"/>
      <w:sz w:val="24"/>
    </w:rPr>
  </w:style>
  <w:style w:customStyle="1" w:styleId="SLReqReqLinkGroupTypeLinkTypeValue" w:type="paragraph">
    <w:name w:val="SLReqReqLinkGroupTypeLinkTypeValue"/>
    <w:basedOn w:val="SLReqReqAttributeName"/>
    <w:next w:val="Normal"/>
    <w:link w:val="SLReqReqLinkGroupTypeLinkTypeValueChar"/>
    <w:rsid w:val="004D4962"/>
  </w:style>
  <w:style w:customStyle="1" w:styleId="SLReqReqLinkGroupTypeLinkTypeValueChar" w:type="character">
    <w:name w:val="SLReqReqLinkGroupTypeLinkTypeValue Char"/>
    <w:basedOn w:val="SLReqReqAttributeNameChar"/>
    <w:link w:val="SLReqReqLinkGroupTypeLinkTypeValue"/>
    <w:rsid w:val="004D4962"/>
    <w:rPr>
      <w:rFonts w:ascii="Arial" w:hAnsi="Arial"/>
      <w:b w:val="0"/>
      <w:color w:themeColor="text1" w:val="000000"/>
      <w:sz w:val="24"/>
    </w:rPr>
  </w:style>
  <w:style w:customStyle="1" w:styleId="SLReqReqLinkHyperLink" w:type="paragraph">
    <w:name w:val="SLReqReqLinkHyperLink"/>
    <w:basedOn w:val="Default"/>
    <w:next w:val="Normal"/>
    <w:qFormat/>
    <w:rsid w:val="00AA3DF4"/>
    <w:rPr>
      <w:rFonts w:ascii="Arial" w:hAnsi="Arial"/>
      <w:color w:val="0000FF"/>
      <w:sz w:val="22"/>
      <w:u w:val="single"/>
    </w:rPr>
  </w:style>
  <w:style w:customStyle="1" w:styleId="SLReqReqSetImpTotalName" w:type="paragraph">
    <w:name w:val="SLReqReqSetImpTotalName"/>
    <w:basedOn w:val="SLReqReqSetAttributeName"/>
    <w:next w:val="Normal"/>
    <w:link w:val="SLReqReqSetImpTotalNameChar"/>
    <w:qFormat/>
    <w:rsid w:val="00CD4192"/>
    <w:pPr>
      <w:spacing w:after="0"/>
    </w:pPr>
  </w:style>
  <w:style w:customStyle="1" w:styleId="SLReqReqSetImpTotalNameChar" w:type="character">
    <w:name w:val="SLReqReqSetImpTotalName Char"/>
    <w:basedOn w:val="SLReqReqSetAttributeNameChar"/>
    <w:link w:val="SLReqReqSetImpTotalName"/>
    <w:rsid w:val="00CD4192"/>
    <w:rPr>
      <w:rFonts w:ascii="Arial" w:hAnsi="Arial"/>
      <w:b w:val="0"/>
      <w:i w:val="0"/>
      <w:color w:themeColor="text1" w:val="000000"/>
      <w:sz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9491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SLReqReqTypeNameold" w:type="paragraph">
    <w:name w:val="SLReqReqTypeNameold"/>
    <w:basedOn w:val="SLReqReqPropertyName"/>
    <w:next w:val="Normal"/>
    <w:link w:val="SLReqReqTypeNameoldChar"/>
    <w:qFormat/>
    <w:rsid w:val="0060654D"/>
    <w:pPr>
      <w:spacing w:before="360"/>
    </w:pPr>
  </w:style>
  <w:style w:customStyle="1" w:styleId="SLReqReqTypeNameoldChar" w:type="character">
    <w:name w:val="SLReqReqTypeNameold Char"/>
    <w:basedOn w:val="SLReqReqPropertyNameChar"/>
    <w:link w:val="SLReqReqTypeNameold"/>
    <w:rsid w:val="0060654D"/>
    <w:rPr>
      <w:rFonts w:asciiTheme="majorHAnsi" w:cstheme="majorBidi" w:eastAsiaTheme="majorEastAsia" w:hAnsiTheme="majorHAnsi"/>
      <w:b/>
      <w:bCs w:val="0"/>
      <w:color w:themeColor="text1" w:val="000000"/>
      <w:sz w:val="28"/>
      <w:u w:val="single"/>
    </w:rPr>
  </w:style>
  <w:style w:customStyle="1" w:styleId="SLReqReqTypeValue" w:type="paragraph">
    <w:name w:val="SLReqReqTypeValue"/>
    <w:basedOn w:val="SLReqReqAttributeValue"/>
    <w:next w:val="Normal"/>
    <w:link w:val="SLReqReqTypeValueChar"/>
    <w:qFormat/>
    <w:rsid w:val="0060654D"/>
    <w:pPr>
      <w:spacing w:before="360"/>
    </w:pPr>
  </w:style>
  <w:style w:customStyle="1" w:styleId="SLReqReqTypeValueChar" w:type="character">
    <w:name w:val="SLReqReqTypeValue Char"/>
    <w:basedOn w:val="SLReqReqAttributeValueChar"/>
    <w:link w:val="SLReqReqTypeValue"/>
    <w:rsid w:val="0060654D"/>
    <w:rPr>
      <w:rFonts w:ascii="Arial" w:hAnsi="Arial"/>
      <w:b w:val="0"/>
      <w:i w:val="0"/>
      <w:color w:themeColor="text1" w:val="000000"/>
      <w:sz w:val="24"/>
    </w:rPr>
  </w:style>
  <w:style w:customStyle="1" w:styleId="SLReqReqCustomIDNameold" w:type="paragraph">
    <w:name w:val="SLReqReqCustomIDNameold"/>
    <w:basedOn w:val="SLReqReqPropertyName"/>
    <w:next w:val="Normal"/>
    <w:link w:val="SLReqReqCustomIDNameoldChar"/>
    <w:qFormat/>
    <w:rsid w:val="0091340C"/>
    <w:pPr>
      <w:spacing w:before="360"/>
    </w:pPr>
  </w:style>
  <w:style w:customStyle="1" w:styleId="SLReqReqCustomIDNameoldChar" w:type="character">
    <w:name w:val="SLReqReqCustomIDNameold Char"/>
    <w:basedOn w:val="SLReqReqPropertyNameChar"/>
    <w:link w:val="SLReqReqCustomIDNameold"/>
    <w:rsid w:val="0091340C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CustomIDValue" w:type="paragraph">
    <w:name w:val="SLReqReqCustomIDValue"/>
    <w:basedOn w:val="SLReqReqAttributeValue"/>
    <w:next w:val="Normal"/>
    <w:link w:val="SLReqReqCustomIDValueChar"/>
    <w:qFormat/>
    <w:rsid w:val="00405AF9"/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94912"/>
    <w:rPr>
      <w:rFonts w:ascii="Segoe UI" w:cs="Segoe UI" w:hAns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C02703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02703"/>
    <w:pPr>
      <w:spacing w:line="240" w:lineRule="auto"/>
    </w:pPr>
    <w:rPr>
      <w:sz w:val="20"/>
      <w:szCs w:val="20"/>
    </w:rPr>
  </w:style>
  <w:style w:customStyle="1" w:styleId="SLReqReqSetImpNoneName" w:type="paragraph">
    <w:name w:val="SLReqReqSetImpNoneName"/>
    <w:basedOn w:val="SLReqReqSetAttributeName"/>
    <w:next w:val="Normal"/>
    <w:link w:val="SLReqReqSetImpNoneNameChar"/>
    <w:qFormat/>
    <w:rsid w:val="00DC13E3"/>
  </w:style>
  <w:style w:customStyle="1" w:styleId="SLReqReqSetImpNoneNameChar" w:type="character">
    <w:name w:val="SLReqReqSetImpNoneName Char"/>
    <w:basedOn w:val="SLReqReqSetAttributeNameChar"/>
    <w:link w:val="SLReqReqSetImpNoneName"/>
    <w:rsid w:val="00DC13E3"/>
    <w:rPr>
      <w:rFonts w:ascii="Arial" w:hAnsi="Arial"/>
      <w:b w:val="0"/>
      <w:i w:val="0"/>
      <w:color w:themeColor="text1" w:val="000000"/>
      <w:sz w:val="24"/>
    </w:rPr>
  </w:style>
  <w:style w:customStyle="1" w:styleId="SLReqReqSetImpNoneValue" w:type="paragraph">
    <w:name w:val="SLReqReqSetImpNoneValue"/>
    <w:basedOn w:val="SLReqReqSetAttributeValue"/>
    <w:next w:val="Normal"/>
    <w:link w:val="SLReqReqSetImpNoneValueChar"/>
    <w:qFormat/>
    <w:rsid w:val="00DC13E3"/>
  </w:style>
  <w:style w:customStyle="1" w:styleId="SLReqReqSetImpNoneValueChar" w:type="character">
    <w:name w:val="SLReqReqSetImpNoneValue Char"/>
    <w:basedOn w:val="SLReqReqSetAttributeValueChar"/>
    <w:link w:val="SLReqReqSetImpNoneValue"/>
    <w:rsid w:val="00DC13E3"/>
    <w:rPr>
      <w:rFonts w:ascii="Arial" w:hAnsi="Arial"/>
      <w:b w:val="0"/>
      <w:i w:val="0"/>
      <w:color w:themeColor="text1" w:val="000000"/>
      <w:sz w:val="24"/>
    </w:rPr>
  </w:style>
  <w:style w:customStyle="1" w:styleId="SLReqReqImpNoneName" w:type="paragraph">
    <w:name w:val="SLReqReqImpNoneName"/>
    <w:basedOn w:val="SLReqReqAttributeName"/>
    <w:next w:val="Normal"/>
    <w:link w:val="SLReqReqImpNoneNameChar"/>
    <w:qFormat/>
    <w:rsid w:val="00DC13E3"/>
  </w:style>
  <w:style w:customStyle="1" w:styleId="SLReqReqImpNoneNameChar" w:type="character">
    <w:name w:val="SLReqReqImpNoneName Char"/>
    <w:basedOn w:val="SLReqReqAttributeNameChar"/>
    <w:link w:val="SLReqReqImpNoneName"/>
    <w:rsid w:val="00DC13E3"/>
    <w:rPr>
      <w:rFonts w:ascii="Arial" w:hAnsi="Arial"/>
      <w:b w:val="0"/>
      <w:color w:themeColor="text1" w:val="000000"/>
      <w:sz w:val="24"/>
    </w:rPr>
  </w:style>
  <w:style w:customStyle="1" w:styleId="SLReqReqImpNoneValue" w:type="paragraph">
    <w:name w:val="SLReqReqImpNoneValue"/>
    <w:basedOn w:val="SLReqReqAttributeValue"/>
    <w:next w:val="Normal"/>
    <w:link w:val="SLReqReqImpNoneValueChar"/>
    <w:qFormat/>
    <w:rsid w:val="00DC13E3"/>
  </w:style>
  <w:style w:customStyle="1" w:styleId="SLReqReqImpNoneValueChar" w:type="character">
    <w:name w:val="SLReqReqImpNoneValue Char"/>
    <w:basedOn w:val="SLReqReqAttributeValueChar"/>
    <w:link w:val="SLReqReqImpNoneValue"/>
    <w:rsid w:val="00DC13E3"/>
    <w:rPr>
      <w:rFonts w:ascii="Arial" w:hAnsi="Arial"/>
      <w:b w:val="0"/>
      <w:i w:val="0"/>
      <w:color w:themeColor="text1" w:val="000000"/>
      <w:sz w:val="24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02703"/>
    <w:rPr>
      <w:sz w:val="20"/>
      <w:szCs w:val="20"/>
    </w:rPr>
  </w:style>
  <w:style w:customStyle="1" w:styleId="SLReqReqLinkItemHyperLinkValue" w:type="paragraph">
    <w:name w:val="SLReqReqLinkItemHyperLinkValue"/>
    <w:basedOn w:val="SLReqReqAttributeValue"/>
    <w:next w:val="Normal"/>
    <w:link w:val="SLReqReqLinkItemHyperLinkValueChar"/>
    <w:qFormat/>
    <w:rsid w:val="008D75CC"/>
    <w:rPr>
      <w:color w:val="0563C1"/>
      <w:u w:val="single"/>
    </w:rPr>
  </w:style>
  <w:style w:customStyle="1" w:styleId="SLReqReqLinkItemHyperLinkValueChar" w:type="character">
    <w:name w:val="SLReqReqLinkItemHyperLinkValue Char"/>
    <w:basedOn w:val="SLReqReqAttributeValueChar"/>
    <w:link w:val="SLReqReqLinkItemHyperLinkValue"/>
    <w:rsid w:val="008D75CC"/>
    <w:rPr>
      <w:rFonts w:ascii="Arial" w:hAnsi="Arial"/>
      <w:b w:val="0"/>
      <w:i w:val="0"/>
      <w:color w:val="0563C1"/>
      <w:sz w:val="24"/>
      <w:u w:val="single"/>
    </w:rPr>
  </w:style>
  <w:style w:customStyle="1" w:styleId="SLReqReqLinkItemHyperLinkValueFail" w:type="paragraph">
    <w:name w:val="SLReqReqLinkItemHyperLinkValueFail"/>
    <w:basedOn w:val="SLReqReqLinkItemHyperLinkValue"/>
    <w:next w:val="Normal"/>
    <w:link w:val="SLReqReqLinkItemHyperLinkValueFailChar"/>
    <w:qFormat/>
    <w:rsid w:val="008D75CC"/>
    <w:pPr>
      <w:shd w:color="auto" w:fill="FF9797" w:val="clear"/>
    </w:pPr>
    <w:rPr>
      <w:sz w:val="22"/>
    </w:rPr>
  </w:style>
  <w:style w:customStyle="1" w:styleId="SLReqReqLinkItemHyperLinkValueFailChar" w:type="character">
    <w:name w:val="SLReqReqLinkItemHyperLinkValueFail Char"/>
    <w:basedOn w:val="SLReqReqLinkItemHyperLinkValueChar"/>
    <w:link w:val="SLReqReqLinkItemHyperLinkValueFail"/>
    <w:rsid w:val="008D75CC"/>
    <w:rPr>
      <w:rFonts w:ascii="Arial" w:hAnsi="Arial"/>
      <w:b w:val="0"/>
      <w:i w:val="0"/>
      <w:color w:val="0563C1"/>
      <w:sz w:val="22"/>
      <w:u w:val="single"/>
      <w:shd w:color="auto" w:fill="FF9797" w:val="clear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02703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02703"/>
    <w:rPr>
      <w:b/>
      <w:bCs/>
      <w:sz w:val="20"/>
      <w:szCs w:val="20"/>
    </w:rPr>
  </w:style>
  <w:style w:customStyle="1" w:styleId="SLReqReqChangeInfoTitleold" w:type="paragraph">
    <w:name w:val="SLReqReqChangeInfoTitle_old"/>
    <w:basedOn w:val="SLReqReqPropertyName"/>
    <w:next w:val="Normal"/>
    <w:link w:val="SLReqReqChangeInfoTitleoldChar"/>
    <w:qFormat/>
    <w:rsid w:val="00A13621"/>
  </w:style>
  <w:style w:customStyle="1" w:styleId="SLReqReqSetChangeInfoTitle" w:type="paragraph">
    <w:name w:val="SLReqReqSetChangeInfoTitle"/>
    <w:basedOn w:val="SLReqReqSetPropertyName"/>
    <w:next w:val="Normal"/>
    <w:link w:val="SLReqReqSetChangeInfoTitleChar"/>
    <w:qFormat/>
    <w:rsid w:val="00A13621"/>
  </w:style>
  <w:style w:customStyle="1" w:styleId="SLReqReqSetChangeInfoValueChar" w:type="character">
    <w:name w:val="SLReqReqSetChangeInfoValue Char"/>
    <w:basedOn w:val="SLReqReqSetAttributeValueChar"/>
    <w:link w:val="SLReqReqSetChangeInfoValue"/>
    <w:rsid w:val="00A13621"/>
    <w:rPr>
      <w:rFonts w:ascii="Arial" w:hAnsi="Arial"/>
      <w:color w:themeColor="text1" w:val="000000"/>
      <w:sz w:val="22"/>
    </w:rPr>
  </w:style>
  <w:style w:customStyle="1" w:styleId="SLReqReqSetChangeInfoTitleChar" w:type="character">
    <w:name w:val="SLReqReqSetChangeInfoTitle Char"/>
    <w:basedOn w:val="SLReqReportAuthorValueChar"/>
    <w:link w:val="SLReqReqSetChangeInfoTitle"/>
    <w:rsid w:val="00291E3E"/>
    <w:rPr>
      <w:rFonts w:ascii="Arial" w:cstheme="majorBidi" w:eastAsiaTheme="majorEastAsia" w:hAnsi="Arial"/>
      <w:b/>
      <w:color w:themeColor="text1" w:val="000000"/>
      <w:spacing w:val="-15"/>
      <w:sz w:val="24"/>
      <w:szCs w:val="56"/>
    </w:rPr>
  </w:style>
  <w:style w:customStyle="1" w:styleId="SLReqReqCustomIDValueChar" w:type="character">
    <w:name w:val="SLReqReqCustomIDValue Char"/>
    <w:basedOn w:val="SLReqReqAttributeValueChar"/>
    <w:link w:val="SLReqReqCustomIDValue"/>
    <w:rsid w:val="00A13621"/>
    <w:rPr>
      <w:rFonts w:ascii="Arial" w:hAnsi="Arial"/>
      <w:b w:val="0"/>
      <w:i w:val="0"/>
      <w:color w:themeColor="text1" w:val="000000"/>
      <w:sz w:val="24"/>
    </w:rPr>
  </w:style>
  <w:style w:customStyle="1" w:styleId="SLReqArtifactListsNameChar" w:type="character">
    <w:name w:val="SLReqArtifactListsName Char"/>
    <w:basedOn w:val="SLReqReqSetPropertyNameChar"/>
    <w:link w:val="SLReqArtifactListsName"/>
    <w:rsid w:val="003867C9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ChangeInfoValue" w:type="paragraph">
    <w:name w:val="SLReqReqChangeInfoValue"/>
    <w:basedOn w:val="SLReqReqAttributeValue"/>
    <w:next w:val="Normal"/>
    <w:link w:val="SLReqReqChangeInfoValueChar"/>
    <w:qFormat/>
    <w:rsid w:val="00A13621"/>
  </w:style>
  <w:style w:customStyle="1" w:styleId="SLReqReqChangeInfoValueChar" w:type="character">
    <w:name w:val="SLReqReqChangeInfoValue Char"/>
    <w:basedOn w:val="SLReqReqAttributeValueChar"/>
    <w:link w:val="SLReqReqChangeInfoValue"/>
    <w:rsid w:val="00A13621"/>
    <w:rPr>
      <w:rFonts w:ascii="Arial" w:hAnsi="Arial"/>
      <w:b w:val="0"/>
      <w:i w:val="0"/>
      <w:color w:themeColor="text1" w:val="000000"/>
      <w:sz w:val="24"/>
    </w:rPr>
  </w:style>
  <w:style w:customStyle="1" w:styleId="SLReqArtifactListsName" w:type="paragraph">
    <w:name w:val="SLReqArtifactListsName"/>
    <w:basedOn w:val="SLReqReqSetPropertyName"/>
    <w:link w:val="SLReqArtifactListsNameChar"/>
    <w:qFormat/>
    <w:rsid w:val="000319DD"/>
  </w:style>
  <w:style w:customStyle="1" w:styleId="SLReqArtifactListName" w:type="paragraph">
    <w:name w:val="SLReqArtifactListName"/>
    <w:basedOn w:val="SLReqReqSetAttributeName"/>
    <w:next w:val="Normal"/>
    <w:link w:val="SLReqArtifactListNameChar"/>
    <w:qFormat/>
    <w:rsid w:val="003B279D"/>
  </w:style>
  <w:style w:customStyle="1" w:styleId="SLReqArtifactListNameChar" w:type="character">
    <w:name w:val="SLReqArtifactListName Char"/>
    <w:basedOn w:val="SLReqReqSetAttributeNameChar"/>
    <w:link w:val="SLReqArtifactListName"/>
    <w:rsid w:val="003B279D"/>
    <w:rPr>
      <w:rFonts w:ascii="Arial" w:hAnsi="Arial"/>
      <w:color w:themeColor="text1" w:val="000000"/>
      <w:sz w:val="22"/>
    </w:rPr>
  </w:style>
  <w:style w:customStyle="1" w:styleId="SLReqArtifactListNumName" w:type="paragraph">
    <w:name w:val="SLReqArtifactListNumName"/>
    <w:basedOn w:val="SLReqReqAttributeName"/>
    <w:next w:val="Normal"/>
    <w:link w:val="SLReqArtifactListNumNameChar"/>
    <w:qFormat/>
    <w:rsid w:val="00580982"/>
    <w:rPr>
      <w:b/>
    </w:rPr>
  </w:style>
  <w:style w:customStyle="1" w:styleId="SLReqArtifactListNumNameChar" w:type="character">
    <w:name w:val="SLReqArtifactListNumName Char"/>
    <w:basedOn w:val="SLReqReqAttributeNameChar"/>
    <w:link w:val="SLReqArtifactListNumName"/>
    <w:rsid w:val="00580982"/>
    <w:rPr>
      <w:rFonts w:ascii="Arial" w:hAnsi="Arial"/>
      <w:b/>
      <w:color w:themeColor="text1" w:val="000000"/>
      <w:sz w:val="22"/>
    </w:rPr>
  </w:style>
  <w:style w:customStyle="1" w:styleId="SLReqArtifactListItemName" w:type="paragraph">
    <w:name w:val="SLReqArtifactListItemName"/>
    <w:basedOn w:val="SLReqReqAttributeName"/>
    <w:next w:val="Normal"/>
    <w:link w:val="SLReqArtifactListItemNameChar"/>
    <w:qFormat/>
    <w:rsid w:val="001D2E14"/>
    <w:rPr>
      <w:b/>
    </w:rPr>
  </w:style>
  <w:style w:customStyle="1" w:styleId="SLReqArtifactListFolderName" w:type="paragraph">
    <w:name w:val="SLReqArtifactListFolderName"/>
    <w:basedOn w:val="SLReqReqAttributeName"/>
    <w:next w:val="Normal"/>
    <w:link w:val="SLReqArtifactListFolderNameChar"/>
    <w:qFormat/>
    <w:rsid w:val="00E56EE6"/>
    <w:rPr>
      <w:b/>
    </w:rPr>
  </w:style>
  <w:style w:customStyle="1" w:styleId="SLReqArtifactListRevisionName" w:type="paragraph">
    <w:name w:val="SLReqArtifactListRevisionName"/>
    <w:basedOn w:val="SLReqReqAttributeName"/>
    <w:next w:val="Normal"/>
    <w:link w:val="SLReqArtifactListRevisionNameChar"/>
    <w:qFormat/>
    <w:rsid w:val="001110DB"/>
    <w:rPr>
      <w:b/>
    </w:rPr>
  </w:style>
  <w:style w:customStyle="1" w:styleId="SLReqArtifactListNumValue" w:type="paragraph">
    <w:name w:val="SLReqArtifactListNumValue"/>
    <w:basedOn w:val="SLReqReqAttributeValue"/>
    <w:next w:val="Normal"/>
    <w:link w:val="SLReqArtifactListNumValueChar"/>
    <w:qFormat/>
    <w:rsid w:val="002D1DA8"/>
  </w:style>
  <w:style w:customStyle="1" w:styleId="SLReqArtifactListNumValueChar" w:type="character">
    <w:name w:val="SLReqArtifactListNumValue Char"/>
    <w:basedOn w:val="SLReqReqAttributeValueChar"/>
    <w:link w:val="SLReqArtifactListNumValue"/>
    <w:rsid w:val="002D1DA8"/>
    <w:rPr>
      <w:rFonts w:ascii="Arial" w:hAnsi="Arial"/>
      <w:b w:val="0"/>
      <w:i w:val="0"/>
      <w:color w:themeColor="text1" w:val="000000"/>
      <w:sz w:val="24"/>
    </w:rPr>
  </w:style>
  <w:style w:customStyle="1" w:styleId="SLReqArtifactListItemValue" w:type="paragraph">
    <w:name w:val="SLReqArtifactListItemValue"/>
    <w:basedOn w:val="SLReqReqAttributeValue"/>
    <w:next w:val="Normal"/>
    <w:link w:val="SLReqArtifactListItemValueChar"/>
    <w:qFormat/>
    <w:rsid w:val="002D1DA8"/>
  </w:style>
  <w:style w:customStyle="1" w:styleId="SLReqArtifactListItemValueChar" w:type="character">
    <w:name w:val="SLReqArtifactListItemValue Char"/>
    <w:basedOn w:val="SLReqReqAttributeValueChar"/>
    <w:link w:val="SLReqArtifactListItemValue"/>
    <w:rsid w:val="002D1DA8"/>
    <w:rPr>
      <w:rFonts w:ascii="Arial" w:hAnsi="Arial"/>
      <w:b w:val="0"/>
      <w:i w:val="0"/>
      <w:color w:themeColor="text1" w:val="000000"/>
      <w:sz w:val="24"/>
    </w:rPr>
  </w:style>
  <w:style w:customStyle="1" w:styleId="SLReqArtifactListFolderValue" w:type="paragraph">
    <w:name w:val="SLReqArtifactListFolderValue"/>
    <w:basedOn w:val="SLReqReqAttributeValue"/>
    <w:next w:val="Normal"/>
    <w:link w:val="SLReqArtifactListFolderValueChar"/>
    <w:qFormat/>
    <w:rsid w:val="002D1DA8"/>
  </w:style>
  <w:style w:customStyle="1" w:styleId="SLReqArtifactListFolderValueChar" w:type="character">
    <w:name w:val="SLReqArtifactListFolderValue Char"/>
    <w:basedOn w:val="SLReqReqAttributeValueChar"/>
    <w:link w:val="SLReqArtifactListFolderValue"/>
    <w:rsid w:val="002D1DA8"/>
    <w:rPr>
      <w:rFonts w:ascii="Arial" w:hAnsi="Arial"/>
      <w:b w:val="0"/>
      <w:i w:val="0"/>
      <w:color w:themeColor="text1" w:val="000000"/>
      <w:sz w:val="24"/>
    </w:rPr>
  </w:style>
  <w:style w:customStyle="1" w:styleId="SLReqArtifactListRevisionValue" w:type="paragraph">
    <w:name w:val="SLReqArtifactListRevisionValue"/>
    <w:basedOn w:val="SLReqReqAttributeValue"/>
    <w:next w:val="Normal"/>
    <w:link w:val="SLReqArtifactListRevisionValueChar"/>
    <w:qFormat/>
    <w:rsid w:val="002D1DA8"/>
  </w:style>
  <w:style w:customStyle="1" w:styleId="SLReqArtifactListRevisionValueChar" w:type="character">
    <w:name w:val="SLReqArtifactListRevisionValue Char"/>
    <w:basedOn w:val="SLReqReqAttributeValueChar"/>
    <w:link w:val="SLReqArtifactListRevisionValue"/>
    <w:rsid w:val="002D1DA8"/>
    <w:rPr>
      <w:rFonts w:ascii="Arial" w:hAnsi="Arial"/>
      <w:b w:val="0"/>
      <w:i w:val="0"/>
      <w:color w:themeColor="text1" w:val="000000"/>
      <w:sz w:val="24"/>
    </w:rPr>
  </w:style>
  <w:style w:customStyle="1" w:styleId="SLReqChangedLinkListTitle" w:type="paragraph">
    <w:name w:val="SLReqChangedLinkListTitle"/>
    <w:basedOn w:val="SLReqReqSetPropertyName"/>
    <w:link w:val="SLReqChangedLinkListTitleChar"/>
    <w:qFormat/>
    <w:rsid w:val="0061592D"/>
    <w:pPr>
      <w:tabs>
        <w:tab w:pos="3671" w:val="left"/>
      </w:tabs>
    </w:pPr>
  </w:style>
  <w:style w:customStyle="1" w:styleId="SLReqChangedLinkListTitleChar" w:type="character">
    <w:name w:val="SLReqChangedLinkListTitle Char"/>
    <w:basedOn w:val="SLReqReqSetPropertyNameChar"/>
    <w:link w:val="SLReqChangedLinkListTitle"/>
    <w:rsid w:val="0061592D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ChangedLinkListNumName" w:type="paragraph">
    <w:name w:val="SLReqChangedLinkListNumName"/>
    <w:basedOn w:val="SLReqReqAttributeName"/>
    <w:next w:val="Normal"/>
    <w:link w:val="SLReqChangedLinkListNumNameChar"/>
    <w:qFormat/>
    <w:rsid w:val="003867C9"/>
    <w:pPr>
      <w:tabs>
        <w:tab w:pos="3671" w:val="left"/>
      </w:tabs>
    </w:pPr>
    <w:rPr>
      <w:b/>
    </w:rPr>
  </w:style>
  <w:style w:customStyle="1" w:styleId="SLReqChangedLinkListNumNameChar" w:type="character">
    <w:name w:val="SLReqChangedLinkListNumName Char"/>
    <w:basedOn w:val="SLReqReqAttributeNameChar"/>
    <w:link w:val="SLReqChangedLinkListNumName"/>
    <w:rsid w:val="003867C9"/>
    <w:rPr>
      <w:rFonts w:ascii="Arial" w:hAnsi="Arial"/>
      <w:b/>
      <w:color w:themeColor="text1" w:val="000000"/>
      <w:sz w:val="22"/>
    </w:rPr>
  </w:style>
  <w:style w:customStyle="1" w:styleId="SLReqChangedLinkListItemName" w:type="paragraph">
    <w:name w:val="SLReqChangedLinkListItemName"/>
    <w:basedOn w:val="SLReqReqAttributeName"/>
    <w:next w:val="Normal"/>
    <w:link w:val="SLReqChangedLinkListItemNameChar"/>
    <w:qFormat/>
    <w:rsid w:val="003867C9"/>
    <w:pPr>
      <w:tabs>
        <w:tab w:pos="3671" w:val="left"/>
      </w:tabs>
    </w:pPr>
    <w:rPr>
      <w:b/>
    </w:rPr>
  </w:style>
  <w:style w:customStyle="1" w:styleId="SLReqChangedLinkListItemNameChar" w:type="character">
    <w:name w:val="SLReqChangedLinkListItemName Char"/>
    <w:basedOn w:val="SLReqReqAttributeNameChar"/>
    <w:link w:val="SLReqChangedLinkListItemName"/>
    <w:rsid w:val="003867C9"/>
    <w:rPr>
      <w:rFonts w:ascii="Arial" w:hAnsi="Arial"/>
      <w:b/>
      <w:color w:themeColor="text1" w:val="000000"/>
      <w:sz w:val="22"/>
    </w:rPr>
  </w:style>
  <w:style w:customStyle="1" w:styleId="SLReqChangedLinkListChangedTargetName" w:type="paragraph">
    <w:name w:val="SLReqChangedLinkListChangedTargetName"/>
    <w:basedOn w:val="SLReqReqAttributeName"/>
    <w:next w:val="Normal"/>
    <w:link w:val="SLReqChangedLinkListChangedTargetNameChar"/>
    <w:qFormat/>
    <w:rsid w:val="003867C9"/>
    <w:pPr>
      <w:tabs>
        <w:tab w:pos="3671" w:val="left"/>
      </w:tabs>
    </w:pPr>
    <w:rPr>
      <w:b/>
    </w:rPr>
  </w:style>
  <w:style w:customStyle="1" w:styleId="SLReqChangedLinkListChangedTargetNameChar" w:type="character">
    <w:name w:val="SLReqChangedLinkListChangedTargetName Char"/>
    <w:basedOn w:val="SLReqReqAttributeNameChar"/>
    <w:link w:val="SLReqChangedLinkListChangedTargetName"/>
    <w:rsid w:val="003867C9"/>
    <w:rPr>
      <w:rFonts w:ascii="Arial" w:hAnsi="Arial"/>
      <w:b/>
      <w:color w:themeColor="text1" w:val="000000"/>
      <w:sz w:val="22"/>
    </w:rPr>
  </w:style>
  <w:style w:customStyle="1" w:styleId="SLReqChangedLinkListStoredInfoName" w:type="paragraph">
    <w:name w:val="SLReqChangedLinkListStoredInfoName"/>
    <w:basedOn w:val="SLReqReqAttributeName"/>
    <w:next w:val="Normal"/>
    <w:link w:val="SLReqChangedLinkListStoredInfoNameChar"/>
    <w:qFormat/>
    <w:rsid w:val="003867C9"/>
    <w:pPr>
      <w:tabs>
        <w:tab w:pos="3671" w:val="left"/>
      </w:tabs>
    </w:pPr>
    <w:rPr>
      <w:b/>
    </w:rPr>
  </w:style>
  <w:style w:customStyle="1" w:styleId="SLReqChangedLinkListStoredInfoNameChar" w:type="character">
    <w:name w:val="SLReqChangedLinkListStoredInfoName Char"/>
    <w:basedOn w:val="SLReqReqAttributeNameChar"/>
    <w:link w:val="SLReqChangedLinkListStoredInfoName"/>
    <w:rsid w:val="003867C9"/>
    <w:rPr>
      <w:rFonts w:ascii="Arial" w:hAnsi="Arial"/>
      <w:b/>
      <w:color w:themeColor="text1" w:val="000000"/>
      <w:sz w:val="22"/>
    </w:rPr>
  </w:style>
  <w:style w:customStyle="1" w:styleId="SLReqChangedLinkListActualInfoName" w:type="paragraph">
    <w:name w:val="SLReqChangedLinkListActualInfoName"/>
    <w:basedOn w:val="SLReqReqAttributeName"/>
    <w:next w:val="Normal"/>
    <w:link w:val="SLReqChangedLinkListActualInfoNameChar"/>
    <w:qFormat/>
    <w:rsid w:val="003867C9"/>
    <w:pPr>
      <w:tabs>
        <w:tab w:pos="3671" w:val="left"/>
      </w:tabs>
    </w:pPr>
    <w:rPr>
      <w:b/>
    </w:rPr>
  </w:style>
  <w:style w:customStyle="1" w:styleId="SLReqChangedLinkListActualInfoNameChar" w:type="character">
    <w:name w:val="SLReqChangedLinkListActualInfoName Char"/>
    <w:basedOn w:val="SLReqReqAttributeNameChar"/>
    <w:link w:val="SLReqChangedLinkListActualInfoName"/>
    <w:rsid w:val="003867C9"/>
    <w:rPr>
      <w:rFonts w:ascii="Arial" w:hAnsi="Arial"/>
      <w:b/>
      <w:color w:themeColor="text1" w:val="000000"/>
      <w:sz w:val="22"/>
    </w:rPr>
  </w:style>
  <w:style w:customStyle="1" w:styleId="SLReqArtifactListRevisionNameChar" w:type="character">
    <w:name w:val="SLReqArtifactListRevisionName Char"/>
    <w:basedOn w:val="SLReqReqAttributeNameChar"/>
    <w:link w:val="SLReqArtifactListRevisionName"/>
    <w:rsid w:val="003867C9"/>
    <w:rPr>
      <w:rFonts w:ascii="Arial" w:hAnsi="Arial"/>
      <w:b/>
      <w:color w:themeColor="text1" w:val="000000"/>
      <w:sz w:val="22"/>
    </w:rPr>
  </w:style>
  <w:style w:customStyle="1" w:styleId="SLReqArtifactListItemNameChar" w:type="character">
    <w:name w:val="SLReqArtifactListItemName Char"/>
    <w:basedOn w:val="SLReqReqAttributeNameChar"/>
    <w:link w:val="SLReqArtifactListItemName"/>
    <w:rsid w:val="003867C9"/>
    <w:rPr>
      <w:rFonts w:ascii="Arial" w:hAnsi="Arial"/>
      <w:b/>
      <w:color w:themeColor="text1" w:val="000000"/>
      <w:sz w:val="22"/>
    </w:rPr>
  </w:style>
  <w:style w:customStyle="1" w:styleId="SLReqArtifactListFolderNameChar" w:type="character">
    <w:name w:val="SLReqArtifactListFolderName Char"/>
    <w:basedOn w:val="SLReqReqAttributeNameChar"/>
    <w:link w:val="SLReqArtifactListFolderName"/>
    <w:rsid w:val="003867C9"/>
    <w:rPr>
      <w:rFonts w:ascii="Arial" w:hAnsi="Arial"/>
      <w:b/>
      <w:color w:themeColor="text1" w:val="000000"/>
      <w:sz w:val="22"/>
    </w:rPr>
  </w:style>
  <w:style w:customStyle="1" w:styleId="SLReqChangedLinkListNumValue" w:type="paragraph">
    <w:name w:val="SLReqChangedLinkListNumValue"/>
    <w:basedOn w:val="SLReqReqAttributeValue"/>
    <w:next w:val="Normal"/>
    <w:link w:val="SLReqChangedLinkListNumValueChar"/>
    <w:qFormat/>
    <w:rsid w:val="00A76906"/>
    <w:pPr>
      <w:tabs>
        <w:tab w:pos="3671" w:val="left"/>
      </w:tabs>
    </w:pPr>
  </w:style>
  <w:style w:customStyle="1" w:styleId="SLReqChangedLinkListNumValueChar" w:type="character">
    <w:name w:val="SLReqChangedLinkListNumValue Char"/>
    <w:basedOn w:val="SLReqReqAttributeValueChar"/>
    <w:link w:val="SLReqChangedLinkListNumValue"/>
    <w:rsid w:val="00A76906"/>
    <w:rPr>
      <w:rFonts w:ascii="Arial" w:hAnsi="Arial"/>
      <w:b w:val="0"/>
      <w:i w:val="0"/>
      <w:color w:themeColor="text1" w:val="000000"/>
      <w:sz w:val="24"/>
    </w:rPr>
  </w:style>
  <w:style w:customStyle="1" w:styleId="SLReqChangedLinkListItemValue" w:type="paragraph">
    <w:name w:val="SLReqChangedLinkListItemValue"/>
    <w:basedOn w:val="SLReqReqAttributeValue"/>
    <w:next w:val="Normal"/>
    <w:link w:val="SLReqChangedLinkListItemValueChar"/>
    <w:qFormat/>
    <w:rsid w:val="00A76906"/>
    <w:pPr>
      <w:tabs>
        <w:tab w:pos="3671" w:val="left"/>
      </w:tabs>
    </w:pPr>
  </w:style>
  <w:style w:customStyle="1" w:styleId="SLReqChangedLinkListItemValueChar" w:type="character">
    <w:name w:val="SLReqChangedLinkListItemValue Char"/>
    <w:basedOn w:val="SLReqReqAttributeValueChar"/>
    <w:link w:val="SLReqChangedLinkListItemValue"/>
    <w:rsid w:val="00A76906"/>
    <w:rPr>
      <w:rFonts w:ascii="Arial" w:hAnsi="Arial"/>
      <w:b w:val="0"/>
      <w:i w:val="0"/>
      <w:color w:themeColor="text1" w:val="000000"/>
      <w:sz w:val="24"/>
    </w:rPr>
  </w:style>
  <w:style w:customStyle="1" w:styleId="SLReqChangedLinkListChangedTargetValue" w:type="paragraph">
    <w:name w:val="SLReqChangedLinkListChangedTargetValue"/>
    <w:basedOn w:val="SLReqReqAttributeValue"/>
    <w:next w:val="Normal"/>
    <w:link w:val="SLReqChangedLinkListChangedTargetValueChar"/>
    <w:qFormat/>
    <w:rsid w:val="00A76906"/>
    <w:pPr>
      <w:tabs>
        <w:tab w:pos="3671" w:val="left"/>
      </w:tabs>
    </w:pPr>
  </w:style>
  <w:style w:customStyle="1" w:styleId="SLReqChangedLinkListChangedTargetValueChar" w:type="character">
    <w:name w:val="SLReqChangedLinkListChangedTargetValue Char"/>
    <w:basedOn w:val="SLReqReqAttributeValueChar"/>
    <w:link w:val="SLReqChangedLinkListChangedTargetValue"/>
    <w:rsid w:val="00A76906"/>
    <w:rPr>
      <w:rFonts w:ascii="Arial" w:hAnsi="Arial"/>
      <w:b w:val="0"/>
      <w:i w:val="0"/>
      <w:color w:themeColor="text1" w:val="000000"/>
      <w:sz w:val="24"/>
    </w:rPr>
  </w:style>
  <w:style w:customStyle="1" w:styleId="SLReqChangedLinkListStoredInfoValue" w:type="paragraph">
    <w:name w:val="SLReqChangedLinkListStoredInfoValue"/>
    <w:basedOn w:val="SLReqReqAttributeValue"/>
    <w:next w:val="Normal"/>
    <w:link w:val="SLReqChangedLinkListStoredInfoValueChar"/>
    <w:qFormat/>
    <w:rsid w:val="00A76906"/>
    <w:pPr>
      <w:tabs>
        <w:tab w:pos="3671" w:val="left"/>
      </w:tabs>
    </w:pPr>
  </w:style>
  <w:style w:customStyle="1" w:styleId="SLReqChangedLinkListStoredInfoValueChar" w:type="character">
    <w:name w:val="SLReqChangedLinkListStoredInfoValue Char"/>
    <w:basedOn w:val="SLReqReqAttributeValueChar"/>
    <w:link w:val="SLReqChangedLinkListStoredInfoValue"/>
    <w:rsid w:val="00A76906"/>
    <w:rPr>
      <w:rFonts w:ascii="Arial" w:hAnsi="Arial"/>
      <w:b w:val="0"/>
      <w:i w:val="0"/>
      <w:color w:themeColor="text1" w:val="000000"/>
      <w:sz w:val="24"/>
    </w:rPr>
  </w:style>
  <w:style w:customStyle="1" w:styleId="SLReqChangedLinkListActualInfoValue" w:type="paragraph">
    <w:name w:val="SLReqChangedLinkListActualInfoValue"/>
    <w:basedOn w:val="SLReqReqAttributeValue"/>
    <w:next w:val="Normal"/>
    <w:link w:val="SLReqChangedLinkListActualInfoValueChar"/>
    <w:qFormat/>
    <w:rsid w:val="00A76906"/>
    <w:pPr>
      <w:tabs>
        <w:tab w:pos="3671" w:val="left"/>
      </w:tabs>
    </w:pPr>
  </w:style>
  <w:style w:customStyle="1" w:styleId="SLReqChangedLinkListActualInfoValueChar" w:type="character">
    <w:name w:val="SLReqChangedLinkListActualInfoValue Char"/>
    <w:basedOn w:val="SLReqReqAttributeValueChar"/>
    <w:link w:val="SLReqChangedLinkListActualInfoValue"/>
    <w:rsid w:val="00A76906"/>
    <w:rPr>
      <w:rFonts w:ascii="Arial" w:hAnsi="Arial"/>
      <w:b w:val="0"/>
      <w:i w:val="0"/>
      <w:color w:themeColor="text1" w:val="000000"/>
      <w:sz w:val="24"/>
    </w:rPr>
  </w:style>
  <w:style w:customStyle="1" w:styleId="SLReqReqTypeName" w:type="character">
    <w:name w:val="SLReqReqTypeName"/>
    <w:basedOn w:val="SLReqReqPropertyNameChar"/>
    <w:uiPriority w:val="1"/>
    <w:rsid w:val="00EF5EB7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CustomIDName" w:type="character">
    <w:name w:val="SLReqReqCustomIDName"/>
    <w:basedOn w:val="SLReqReqPropertyNameChar"/>
    <w:uiPriority w:val="1"/>
    <w:rsid w:val="008A4338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ChangeInfoTitle" w:type="character">
    <w:name w:val="SLReqReqChangeInfoTitle"/>
    <w:basedOn w:val="SLReqReqPropertyNameChar"/>
    <w:uiPriority w:val="1"/>
    <w:rsid w:val="001B287E"/>
    <w:rPr>
      <w:rFonts w:ascii="Arial" w:cstheme="majorBidi" w:eastAsiaTheme="majorEastAsia" w:hAnsi="Arial"/>
      <w:b/>
      <w:bCs w:val="0"/>
      <w:color w:themeColor="text1" w:val="000000"/>
      <w:sz w:val="24"/>
    </w:rPr>
  </w:style>
  <w:style w:customStyle="1" w:styleId="SLReqReqDescriptionValue2" w:type="paragraph">
    <w:name w:val="SLReqReqDescriptionValue2"/>
    <w:basedOn w:val="Normal"/>
    <w:link w:val="SLReqReqDescriptionValue2Char"/>
    <w:qFormat/>
    <w:rsid w:val="007D6A77"/>
    <w:pPr>
      <w:spacing w:after="0" w:line="240" w:lineRule="auto"/>
      <w:ind w:firstLine="720" w:left="720"/>
    </w:pPr>
  </w:style>
  <w:style w:customStyle="1" w:styleId="SLReqReqDescriptionValue2Char" w:type="character">
    <w:name w:val="SLReqReqDescriptionValue2 Char"/>
    <w:basedOn w:val="DefaultParagraphFont"/>
    <w:link w:val="SLReqReqDescriptionValue2"/>
    <w:rsid w:val="007D6A77"/>
  </w:style>
  <w:style w:customStyle="1" w:styleId="SLReqReqDescriptionValue" w:type="paragraph">
    <w:name w:val="SLReqReqDescriptionValue"/>
    <w:basedOn w:val="Normal"/>
    <w:link w:val="SLReqReqDescriptionValueChar"/>
    <w:qFormat/>
    <w:rsid w:val="005B66E5"/>
    <w:pPr>
      <w:ind w:left="720"/>
    </w:pPr>
  </w:style>
  <w:style w:customStyle="1" w:styleId="SLReqReqDescriptionValueChar" w:type="character">
    <w:name w:val="SLReqReqDescriptionValue Char"/>
    <w:basedOn w:val="DefaultParagraphFont"/>
    <w:link w:val="SLReqReqDescriptionValue"/>
    <w:rsid w:val="008269BC"/>
  </w:style>
  <w:style w:customStyle="1" w:styleId="SLreqReqPropertyName0" w:type="paragraph">
    <w:name w:val="SLreqReqPropertyName"/>
    <w:basedOn w:val="SLReqReqSetsPropertyName"/>
    <w:next w:val="Normal"/>
    <w:link w:val="SLreqReqPropertyNameChar0"/>
    <w:qFormat/>
    <w:rsid w:val="00F57B39"/>
  </w:style>
  <w:style w:customStyle="1" w:styleId="SLreqReqPropertyNameChar0" w:type="character">
    <w:name w:val="SLreqReqPropertyName Char"/>
    <w:basedOn w:val="SLReqReqSetsPropertyNameChar"/>
    <w:link w:val="SLreqReqPropertyName0"/>
    <w:rsid w:val="00F57B39"/>
    <w:rPr>
      <w:rFonts w:ascii="Arial" w:cstheme="majorBidi" w:eastAsiaTheme="majorEastAsia" w:hAnsi="Arial"/>
      <w:b/>
      <w:bCs/>
      <w:color w:themeColor="text1" w:val="000000"/>
      <w:sz w:val="24"/>
    </w:rPr>
  </w:style>
  <w:style w:customStyle="1" w:styleId="SLReqReqSetAttibuteName" w:type="paragraph">
    <w:name w:val="SLReqReqSetAttibuteName"/>
    <w:basedOn w:val="Normal"/>
    <w:next w:val="Normal"/>
    <w:link w:val="SLReqReqSetAttibuteNameChar"/>
    <w:qFormat/>
    <w:rsid w:val="00F57B39"/>
    <w:pPr>
      <w:spacing w:after="120" w:before="120" w:line="240" w:lineRule="atLeast"/>
    </w:pPr>
    <w:rPr>
      <w:b/>
      <w:i/>
      <w:color w:themeColor="text1" w:val="000000"/>
      <w:sz w:val="24"/>
    </w:rPr>
  </w:style>
  <w:style w:customStyle="1" w:styleId="SLReqReqSetAttibuteNameChar" w:type="character">
    <w:name w:val="SLReqReqSetAttibuteName Char"/>
    <w:basedOn w:val="DefaultParagraphFont"/>
    <w:link w:val="SLReqReqSetAttibuteName"/>
    <w:rsid w:val="00F57B39"/>
    <w:rPr>
      <w:b/>
      <w:i/>
      <w:color w:themeColor="text1" w:val="000000"/>
      <w:sz w:val="24"/>
    </w:rPr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014240F67D024043859842398D6A17D1" w:type="paragraph">
    <w:name w:val="014240F67D024043859842398D6A17D1"/>
    <w:rsid w:val="00AB7F84"/>
    <w:pPr>
      <w:spacing w:after="0" w:line="240" w:lineRule="auto"/>
    </w:pPr>
    <w:rPr>
      <w:b/>
      <w:i/>
      <w:sz w:val="24"/>
      <w:szCs w:val="21"/>
    </w:rPr>
  </w:style>
  <w:style w:customStyle="1" w:styleId="0833EE9BFCAE43B6816D703AF880232F" w:type="paragraph">
    <w:name w:val="0833EE9BFCAE43B6816D703AF880232F"/>
    <w:rsid w:val="00AB7F84"/>
    <w:pPr>
      <w:spacing w:after="0" w:line="240" w:lineRule="auto"/>
    </w:pPr>
    <w:rPr>
      <w:b/>
      <w:i/>
      <w:sz w:val="24"/>
      <w:szCs w:val="21"/>
    </w:rPr>
  </w:style>
  <w:style w:customStyle="1" w:styleId="0A7AA54ABAE2413D9BB558BEA7E2A558" w:type="paragraph">
    <w:name w:val="0A7AA54ABAE2413D9BB558BEA7E2A558"/>
    <w:rsid w:val="00AB7F84"/>
    <w:pPr>
      <w:spacing w:after="0" w:line="240" w:lineRule="auto"/>
    </w:pPr>
    <w:rPr>
      <w:b/>
      <w:i/>
      <w:sz w:val="24"/>
      <w:szCs w:val="21"/>
    </w:rPr>
  </w:style>
  <w:style w:customStyle="1" w:styleId="0BD8FA2BDF7C4D93B6279BAF780A0806" w:type="paragraph">
    <w:name w:val="0BD8FA2BDF7C4D93B6279BAF780A0806"/>
    <w:rsid w:val="00AB7F84"/>
    <w:pPr>
      <w:spacing w:after="200" w:line="288" w:lineRule="auto"/>
    </w:pPr>
    <w:rPr>
      <w:sz w:val="21"/>
      <w:szCs w:val="21"/>
    </w:rPr>
  </w:style>
  <w:style w:customStyle="1" w:styleId="100983C4D93947C1B1B796DFF7AA6419" w:type="paragraph">
    <w:name w:val="100983C4D93947C1B1B796DFF7AA6419"/>
    <w:rsid w:val="00AD498E"/>
    <w:rPr>
      <w:lang w:eastAsia="zh-CN"/>
    </w:rPr>
  </w:style>
  <w:style w:customStyle="1" w:styleId="1694857B64EA471E81A29956D004890D" w:type="paragraph">
    <w:name w:val="1694857B64EA471E81A29956D004890D"/>
    <w:rsid w:val="006F33B5"/>
    <w:rPr>
      <w:lang w:eastAsia="zh-CN"/>
    </w:rPr>
  </w:style>
  <w:style w:customStyle="1" w:styleId="1A513EB717E348018CD982503D763CFE" w:type="paragraph">
    <w:name w:val="1A513EB717E348018CD982503D763CFE"/>
    <w:rsid w:val="00AB7F84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48"/>
      <w:szCs w:val="40"/>
    </w:rPr>
  </w:style>
  <w:style w:customStyle="1" w:styleId="1E23884F2F104B0CAB28E86837346DAF" w:type="paragraph">
    <w:name w:val="1E23884F2F104B0CAB28E86837346DAF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2AA919E3A6744CBB94F6E8DB90C108D5" w:type="paragraph">
    <w:name w:val="2AA919E3A6744CBB94F6E8DB90C108D5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2EFD237B739A47D19858DE1D052C009B" w:type="paragraph">
    <w:name w:val="2EFD237B739A47D19858DE1D052C009B"/>
    <w:rsid w:val="00AB7F84"/>
    <w:pPr>
      <w:spacing w:after="0" w:line="240" w:lineRule="auto"/>
    </w:pPr>
    <w:rPr>
      <w:b/>
      <w:i/>
      <w:sz w:val="24"/>
      <w:szCs w:val="21"/>
    </w:rPr>
  </w:style>
  <w:style w:customStyle="1" w:styleId="342BEB599E5D4F608D32AFA19CDCADA3" w:type="paragraph">
    <w:name w:val="342BEB599E5D4F608D32AFA19CDCADA3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3A1AB47FCEE440F8905AEA582AEB671E1" w:type="paragraph">
    <w:name w:val="3A1AB47FCEE440F8905AEA582AEB671E1"/>
    <w:rsid w:val="00C610CD"/>
    <w:pPr>
      <w:keepNext/>
      <w:keepLines/>
      <w:spacing w:after="0" w:before="40" w:line="288" w:lineRule="auto"/>
      <w:outlineLvl w:val="4"/>
    </w:pPr>
    <w:rPr>
      <w:rFonts w:asciiTheme="majorHAnsi" w:cstheme="majorBidi" w:eastAsiaTheme="majorEastAsia" w:hAnsiTheme="majorHAnsi"/>
      <w:b/>
      <w:iCs/>
      <w:color w:themeColor="accent6" w:themeShade="BF" w:val="538135"/>
      <w:sz w:val="44"/>
    </w:rPr>
  </w:style>
  <w:style w:customStyle="1" w:styleId="3A1AB47FCEE440F8905AEA582AEB671E2" w:type="paragraph">
    <w:name w:val="3A1AB47FCEE440F8905AEA582AEB671E2"/>
    <w:rsid w:val="00631E22"/>
    <w:pPr>
      <w:keepNext/>
      <w:keepLines/>
      <w:spacing w:after="0" w:before="40" w:line="288" w:lineRule="auto"/>
      <w:outlineLvl w:val="4"/>
    </w:pPr>
    <w:rPr>
      <w:rFonts w:asciiTheme="majorHAnsi" w:cstheme="majorBidi" w:eastAsiaTheme="majorEastAsia" w:hAnsiTheme="majorHAnsi"/>
      <w:b/>
      <w:iCs/>
      <w:color w:themeColor="accent6" w:themeShade="BF" w:val="538135"/>
      <w:sz w:val="44"/>
    </w:rPr>
  </w:style>
  <w:style w:customStyle="1" w:styleId="3A1AB47FCEE440F8905AEA582AEB671E3" w:type="paragraph">
    <w:name w:val="3A1AB47FCEE440F8905AEA582AEB671E3"/>
    <w:rsid w:val="004652DE"/>
    <w:pPr>
      <w:spacing w:after="200" w:line="288" w:lineRule="auto"/>
    </w:pPr>
    <w:rPr>
      <w:sz w:val="21"/>
      <w:szCs w:val="21"/>
    </w:rPr>
  </w:style>
  <w:style w:customStyle="1" w:styleId="3F5402DEFE31452FA35CDC4A04D2A2B2" w:type="paragraph">
    <w:name w:val="3F5402DEFE31452FA35CDC4A04D2A2B2"/>
    <w:rsid w:val="00664803"/>
    <w:pPr>
      <w:spacing w:after="200" w:line="288" w:lineRule="auto"/>
    </w:pPr>
    <w:rPr>
      <w:sz w:val="21"/>
      <w:szCs w:val="21"/>
    </w:rPr>
  </w:style>
  <w:style w:customStyle="1" w:styleId="401DAE41EDAA4044BB3B26D37D99D26B" w:type="paragraph">
    <w:name w:val="401DAE41EDAA4044BB3B26D37D99D26B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4030522B8D44497995FA4A99909008C0" w:type="paragraph">
    <w:name w:val="4030522B8D44497995FA4A99909008C0"/>
    <w:rsid w:val="00AB7F84"/>
    <w:pPr>
      <w:spacing w:after="0" w:line="240" w:lineRule="auto"/>
    </w:pPr>
    <w:rPr>
      <w:b/>
      <w:i/>
      <w:sz w:val="24"/>
      <w:szCs w:val="21"/>
    </w:rPr>
  </w:style>
  <w:style w:customStyle="1" w:styleId="4053D438867142729451200B308F5BDD" w:type="paragraph">
    <w:name w:val="4053D438867142729451200B308F5BDD"/>
    <w:rsid w:val="00AB7F84"/>
    <w:pPr>
      <w:spacing w:after="0" w:line="240" w:lineRule="auto"/>
    </w:pPr>
    <w:rPr>
      <w:b/>
      <w:i/>
      <w:sz w:val="24"/>
      <w:szCs w:val="21"/>
    </w:rPr>
  </w:style>
  <w:style w:customStyle="1" w:styleId="42A0D4630AC24E04B370414F96157E70" w:type="paragraph">
    <w:name w:val="42A0D4630AC24E04B370414F96157E70"/>
    <w:rsid w:val="00AB7F84"/>
    <w:pPr>
      <w:spacing w:after="200" w:line="288" w:lineRule="auto"/>
    </w:pPr>
    <w:rPr>
      <w:sz w:val="21"/>
      <w:szCs w:val="21"/>
    </w:rPr>
  </w:style>
  <w:style w:customStyle="1" w:styleId="4927DADED38E4A2F9CF0EB20C8FEB698" w:type="paragraph">
    <w:name w:val="4927DADED38E4A2F9CF0EB20C8FEB698"/>
    <w:rsid w:val="00AB7F84"/>
    <w:pPr>
      <w:spacing w:after="200" w:line="288" w:lineRule="auto"/>
    </w:pPr>
    <w:rPr>
      <w:sz w:val="21"/>
      <w:szCs w:val="21"/>
    </w:rPr>
  </w:style>
  <w:style w:customStyle="1" w:styleId="5927B76782954E649B5D5F36DB91C33C" w:type="paragraph">
    <w:name w:val="5927B76782954E649B5D5F36DB91C33C"/>
    <w:rsid w:val="00AB7F84"/>
    <w:pPr>
      <w:spacing w:after="200" w:line="288" w:lineRule="auto"/>
    </w:pPr>
    <w:rPr>
      <w:sz w:val="21"/>
      <w:szCs w:val="21"/>
    </w:rPr>
  </w:style>
  <w:style w:customStyle="1" w:styleId="5DEA6A57B8484E088525EB5B297AFC0F" w:type="paragraph">
    <w:name w:val="5DEA6A57B8484E088525EB5B297AFC0F"/>
    <w:rsid w:val="00AB7F84"/>
    <w:pPr>
      <w:spacing w:after="0" w:line="240" w:lineRule="auto"/>
    </w:pPr>
    <w:rPr>
      <w:b/>
      <w:i/>
      <w:sz w:val="24"/>
      <w:szCs w:val="21"/>
    </w:rPr>
  </w:style>
  <w:style w:customStyle="1" w:styleId="5E6699EF6202479885851C4A45218AAF" w:type="paragraph">
    <w:name w:val="5E6699EF6202479885851C4A45218AAF"/>
    <w:rsid w:val="002F1792"/>
    <w:pPr>
      <w:spacing w:after="200" w:line="288" w:lineRule="auto"/>
    </w:pPr>
    <w:rPr>
      <w:sz w:val="21"/>
      <w:szCs w:val="21"/>
    </w:rPr>
  </w:style>
  <w:style w:customStyle="1" w:styleId="5EF6C71BA97D48E3B8E231DC1CD812C7" w:type="paragraph">
    <w:name w:val="5EF6C71BA97D48E3B8E231DC1CD812C7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5FA754C94EBE4C8DAFFDB1D45E82A288" w:type="paragraph">
    <w:name w:val="5FA754C94EBE4C8DAFFDB1D45E82A288"/>
    <w:rsid w:val="00647DE5"/>
    <w:rPr>
      <w:lang w:eastAsia="zh-CN"/>
    </w:rPr>
  </w:style>
  <w:style w:customStyle="1" w:styleId="604AB253739946A6A6FE84A973688956" w:type="paragraph">
    <w:name w:val="604AB253739946A6A6FE84A973688956"/>
    <w:rsid w:val="00AB7F84"/>
    <w:pPr>
      <w:spacing w:after="200" w:line="288" w:lineRule="auto"/>
    </w:pPr>
    <w:rPr>
      <w:sz w:val="21"/>
      <w:szCs w:val="21"/>
    </w:rPr>
  </w:style>
  <w:style w:customStyle="1" w:styleId="61736E64990B49C999AF186BBF0A64F6" w:type="paragraph">
    <w:name w:val="61736E64990B49C999AF186BBF0A64F6"/>
    <w:rsid w:val="00AB7F84"/>
    <w:pPr>
      <w:spacing w:after="200" w:line="288" w:lineRule="auto"/>
    </w:pPr>
    <w:rPr>
      <w:sz w:val="21"/>
      <w:szCs w:val="21"/>
    </w:rPr>
  </w:style>
  <w:style w:customStyle="1" w:styleId="67C6949EBAA6477B8DA6B58CBD441115" w:type="paragraph">
    <w:name w:val="67C6949EBAA6477B8DA6B58CBD441115"/>
    <w:rsid w:val="00AB7F84"/>
    <w:pPr>
      <w:spacing w:after="0" w:line="240" w:lineRule="auto"/>
    </w:pPr>
    <w:rPr>
      <w:b/>
      <w:i/>
      <w:sz w:val="24"/>
      <w:szCs w:val="21"/>
    </w:rPr>
  </w:style>
  <w:style w:customStyle="1" w:styleId="6BAF846AA3ED4885AB9F36FBC7442B49" w:type="paragraph">
    <w:name w:val="6BAF846AA3ED4885AB9F36FBC7442B49"/>
    <w:rsid w:val="00AB7F84"/>
    <w:pPr>
      <w:spacing w:after="200" w:line="288" w:lineRule="auto"/>
    </w:pPr>
    <w:rPr>
      <w:sz w:val="21"/>
      <w:szCs w:val="21"/>
    </w:rPr>
  </w:style>
  <w:style w:customStyle="1" w:styleId="6D1A109B1314467BBF82285C51BE93E7" w:type="paragraph">
    <w:name w:val="6D1A109B1314467BBF82285C51BE93E7"/>
    <w:rsid w:val="00AB7F84"/>
    <w:pPr>
      <w:spacing w:after="0" w:line="240" w:lineRule="auto"/>
    </w:pPr>
    <w:rPr>
      <w:b/>
      <w:i/>
      <w:sz w:val="24"/>
      <w:szCs w:val="21"/>
    </w:rPr>
  </w:style>
  <w:style w:customStyle="1" w:styleId="70B2B65A98B74EFC9346E7C04F32C85E" w:type="paragraph">
    <w:name w:val="70B2B65A98B74EFC9346E7C04F32C85E"/>
    <w:rsid w:val="00AB7F84"/>
    <w:pPr>
      <w:spacing w:after="0" w:line="240" w:lineRule="auto"/>
    </w:pPr>
    <w:rPr>
      <w:b/>
      <w:i/>
      <w:sz w:val="24"/>
      <w:szCs w:val="21"/>
    </w:rPr>
  </w:style>
  <w:style w:customStyle="1" w:styleId="714323416D5243BBA33D06ED0D889E22" w:type="paragraph">
    <w:name w:val="714323416D5243BBA33D06ED0D889E22"/>
    <w:rsid w:val="00AB7F84"/>
    <w:pPr>
      <w:spacing w:after="200" w:line="288" w:lineRule="auto"/>
    </w:pPr>
    <w:rPr>
      <w:sz w:val="21"/>
      <w:szCs w:val="21"/>
    </w:rPr>
  </w:style>
  <w:style w:customStyle="1" w:styleId="72795BB59B5140CDBC6B2F41FAD99D0C" w:type="paragraph">
    <w:name w:val="72795BB59B5140CDBC6B2F41FAD99D0C"/>
    <w:rsid w:val="00AD498E"/>
    <w:rPr>
      <w:lang w:eastAsia="zh-CN"/>
    </w:rPr>
  </w:style>
  <w:style w:customStyle="1" w:styleId="7A544A251A8546F1A8A26F0F462261FF" w:type="paragraph">
    <w:name w:val="7A544A251A8546F1A8A26F0F462261FF"/>
    <w:rsid w:val="00AB7F84"/>
    <w:pPr>
      <w:spacing w:after="0" w:line="240" w:lineRule="auto"/>
    </w:pPr>
    <w:rPr>
      <w:b/>
      <w:i/>
      <w:sz w:val="24"/>
      <w:szCs w:val="21"/>
    </w:rPr>
  </w:style>
  <w:style w:customStyle="1" w:styleId="7E2E4471E46443A1BC7642599575882A1" w:type="paragraph">
    <w:name w:val="7E2E4471E46443A1BC7642599575882A1"/>
    <w:rsid w:val="004C4A2C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color w:themeColor="accent1" w:themeShade="7F" w:val="1F3763"/>
      <w:sz w:val="28"/>
      <w:szCs w:val="21"/>
      <w:u w:val="single"/>
    </w:rPr>
  </w:style>
  <w:style w:customStyle="1" w:styleId="7E2E4471E46443A1BC7642599575882A2" w:type="paragraph">
    <w:name w:val="7E2E4471E46443A1BC7642599575882A2"/>
    <w:rsid w:val="00BC3157"/>
    <w:pPr>
      <w:spacing w:after="200" w:line="288" w:lineRule="auto"/>
    </w:pPr>
    <w:rPr>
      <w:sz w:val="21"/>
      <w:szCs w:val="21"/>
    </w:rPr>
  </w:style>
  <w:style w:customStyle="1" w:styleId="81692A0B7D134FF1AFE8F3DF85426005" w:type="paragraph">
    <w:name w:val="81692A0B7D134FF1AFE8F3DF85426005"/>
    <w:rsid w:val="002F1792"/>
    <w:pPr>
      <w:spacing w:after="200" w:line="288" w:lineRule="auto"/>
    </w:pPr>
    <w:rPr>
      <w:sz w:val="21"/>
      <w:szCs w:val="21"/>
    </w:rPr>
  </w:style>
  <w:style w:customStyle="1" w:styleId="845D21BC9E1542C1BD1F9FDAD83C07C61" w:type="paragraph">
    <w:name w:val="845D21BC9E1542C1BD1F9FDAD83C07C61"/>
    <w:rsid w:val="00C610CD"/>
    <w:pPr>
      <w:keepNext/>
      <w:keepLines/>
      <w:pBdr>
        <w:bottom w:color="595959" w:space="7" w:sz="4" w:themeColor="text1" w:themeTint="A6" w:val="single"/>
      </w:pBdr>
      <w:spacing w:before="360"/>
      <w:ind w:hanging="432" w:left="432"/>
      <w:outlineLvl w:val="0"/>
    </w:pPr>
    <w:rPr>
      <w:rFonts w:asciiTheme="majorHAnsi" w:cstheme="majorBidi" w:eastAsiaTheme="majorEastAsia" w:hAnsiTheme="majorHAnsi"/>
      <w:b/>
      <w:color w:themeColor="accent6" w:themeShade="BF" w:val="538135"/>
      <w:sz w:val="56"/>
      <w:szCs w:val="40"/>
    </w:rPr>
  </w:style>
  <w:style w:customStyle="1" w:styleId="8BEC0FA5A80F40D2871C778E646DB693" w:type="paragraph">
    <w:name w:val="8BEC0FA5A80F40D2871C778E646DB693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8CA48B4218AD452D99A4349B39AF690A" w:type="paragraph">
    <w:name w:val="8CA48B4218AD452D99A4349B39AF690A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931F27BD5FEF44F4AB1E5259D163E511" w:type="paragraph">
    <w:name w:val="931F27BD5FEF44F4AB1E5259D163E511"/>
    <w:rsid w:val="00AB7F84"/>
    <w:pPr>
      <w:spacing w:after="0" w:line="240" w:lineRule="auto"/>
    </w:pPr>
    <w:rPr>
      <w:b/>
      <w:i/>
      <w:sz w:val="24"/>
      <w:szCs w:val="21"/>
    </w:rPr>
  </w:style>
  <w:style w:customStyle="1" w:styleId="97AC1775C79B474B8487BD4C4C84756E1" w:type="paragraph">
    <w:name w:val="97AC1775C79B474B8487BD4C4C84756E1"/>
    <w:rsid w:val="00664803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1"/>
      <w:u w:val="single"/>
    </w:rPr>
  </w:style>
  <w:style w:customStyle="1" w:styleId="9D23F382B474427497047EF32BDD091D" w:type="paragraph">
    <w:name w:val="9D23F382B474427497047EF32BDD091D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A1883582F526409F922E5294859EEA92" w:type="paragraph">
    <w:name w:val="A1883582F526409F922E5294859EEA92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A4557F67315644308EED7160EF44DAC5" w:type="paragraph">
    <w:name w:val="A4557F67315644308EED7160EF44DAC5"/>
    <w:rsid w:val="00AB7F84"/>
    <w:pPr>
      <w:spacing w:after="0" w:line="240" w:lineRule="auto"/>
    </w:pPr>
    <w:rPr>
      <w:b/>
      <w:i/>
      <w:sz w:val="24"/>
      <w:szCs w:val="21"/>
    </w:rPr>
  </w:style>
  <w:style w:customStyle="1" w:styleId="A6B6573C04C24191B3AC4FDDB450ED28" w:type="paragraph">
    <w:name w:val="A6B6573C04C24191B3AC4FDDB450ED28"/>
    <w:rsid w:val="00AB7F84"/>
    <w:pPr>
      <w:spacing w:after="200" w:line="288" w:lineRule="auto"/>
    </w:pPr>
    <w:rPr>
      <w:sz w:val="21"/>
      <w:szCs w:val="21"/>
    </w:rPr>
  </w:style>
  <w:style w:customStyle="1" w:styleId="A7CACFA08EC74786A56B7FBF81C044EE" w:type="paragraph">
    <w:name w:val="A7CACFA08EC74786A56B7FBF81C044EE"/>
    <w:rsid w:val="00AB7F84"/>
    <w:pPr>
      <w:spacing w:after="200" w:line="288" w:lineRule="auto"/>
    </w:pPr>
    <w:rPr>
      <w:sz w:val="21"/>
      <w:szCs w:val="21"/>
    </w:rPr>
  </w:style>
  <w:style w:customStyle="1" w:styleId="A85B127421BC4E439BCF6B9A049E1E45" w:type="paragraph">
    <w:name w:val="A85B127421BC4E439BCF6B9A049E1E45"/>
    <w:rsid w:val="00AB7F84"/>
    <w:pPr>
      <w:spacing w:after="200" w:line="288" w:lineRule="auto"/>
    </w:pPr>
    <w:rPr>
      <w:sz w:val="21"/>
      <w:szCs w:val="21"/>
    </w:rPr>
  </w:style>
  <w:style w:customStyle="1" w:styleId="A8D4135EEE72472B9D422C816A601380" w:type="paragraph">
    <w:name w:val="A8D4135EEE72472B9D422C816A601380"/>
    <w:rsid w:val="00AB7F84"/>
    <w:pPr>
      <w:spacing w:after="200" w:line="288" w:lineRule="auto"/>
    </w:pPr>
    <w:rPr>
      <w:sz w:val="21"/>
      <w:szCs w:val="21"/>
    </w:rPr>
  </w:style>
  <w:style w:customStyle="1" w:styleId="AAAA25DEFD6C4395B8548408E6DA71DF" w:type="paragraph">
    <w:name w:val="AAAA25DEFD6C4395B8548408E6DA71DF"/>
    <w:rsid w:val="006F33B5"/>
    <w:rPr>
      <w:lang w:eastAsia="zh-CN"/>
    </w:rPr>
  </w:style>
  <w:style w:customStyle="1" w:styleId="AC0E5048D540493DA8BFA50D6DDB08AB" w:type="paragraph">
    <w:name w:val="AC0E5048D540493DA8BFA50D6DDB08AB"/>
    <w:rsid w:val="00AB7F84"/>
    <w:pPr>
      <w:spacing w:after="0" w:line="240" w:lineRule="auto"/>
    </w:pPr>
    <w:rPr>
      <w:b/>
      <w:i/>
      <w:sz w:val="24"/>
      <w:szCs w:val="21"/>
    </w:rPr>
  </w:style>
  <w:style w:customStyle="1" w:styleId="AF89DEA2CFCC4244B8D07753FC8AA0B7" w:type="paragraph">
    <w:name w:val="AF89DEA2CFCC4244B8D07753FC8AA0B7"/>
    <w:rsid w:val="00AB7F84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sz w:val="28"/>
      <w:szCs w:val="21"/>
      <w:u w:val="single"/>
    </w:rPr>
  </w:style>
  <w:style w:customStyle="1" w:styleId="B3286443327A43D3BFAB8BD188310533" w:type="paragraph">
    <w:name w:val="B3286443327A43D3BFAB8BD188310533"/>
    <w:rsid w:val="00AB7F84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sz w:val="28"/>
      <w:szCs w:val="21"/>
      <w:u w:val="single"/>
    </w:rPr>
  </w:style>
  <w:style w:customStyle="1" w:styleId="B3ADDAACEDAA41888A4207CFC3BD6FDC" w:type="paragraph">
    <w:name w:val="B3ADDAACEDAA41888A4207CFC3BD6FDC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B5D17EF9B5D34E06B6BC3CB7AC697168" w:type="paragraph">
    <w:name w:val="B5D17EF9B5D34E06B6BC3CB7AC697168"/>
    <w:rsid w:val="00AB7F84"/>
    <w:pPr>
      <w:spacing w:after="0" w:line="240" w:lineRule="auto"/>
    </w:pPr>
    <w:rPr>
      <w:b/>
      <w:i/>
      <w:sz w:val="24"/>
      <w:szCs w:val="21"/>
    </w:rPr>
  </w:style>
  <w:style w:customStyle="1" w:styleId="B6B3456CBBB64382A9655836FBE570B2" w:type="paragraph">
    <w:name w:val="B6B3456CBBB64382A9655836FBE570B2"/>
    <w:rsid w:val="00647DE5"/>
    <w:rPr>
      <w:lang w:eastAsia="zh-CN"/>
    </w:rPr>
  </w:style>
  <w:style w:customStyle="1" w:styleId="B6D7626CD8824719AB5606D07EB6FE75" w:type="paragraph">
    <w:name w:val="B6D7626CD8824719AB5606D07EB6FE75"/>
    <w:rsid w:val="00AB7F84"/>
    <w:pPr>
      <w:spacing w:after="200" w:line="288" w:lineRule="auto"/>
    </w:pPr>
    <w:rPr>
      <w:sz w:val="21"/>
      <w:szCs w:val="21"/>
    </w:rPr>
  </w:style>
  <w:style w:customStyle="1" w:styleId="B8DABFA10D4B4445874E5D68A811026E" w:type="paragraph">
    <w:name w:val="B8DABFA10D4B4445874E5D68A811026E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BA420A249BFB41AFBCED9F5BEA6A9CBF" w:type="paragraph">
    <w:name w:val="BA420A249BFB41AFBCED9F5BEA6A9CBF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BBD53555EC4F4712BB142801B6809237" w:type="paragraph">
    <w:name w:val="BBD53555EC4F4712BB142801B6809237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C00718544CC841278317BA306BD57467" w:type="paragraph">
    <w:name w:val="C00718544CC841278317BA306BD57467"/>
    <w:rsid w:val="00AB7F84"/>
    <w:pPr>
      <w:spacing w:after="200" w:line="288" w:lineRule="auto"/>
    </w:pPr>
    <w:rPr>
      <w:sz w:val="21"/>
      <w:szCs w:val="21"/>
    </w:rPr>
  </w:style>
  <w:style w:customStyle="1" w:styleId="C43AC53205644C63B6EA3F72D4F2BFBF" w:type="paragraph">
    <w:name w:val="C43AC53205644C63B6EA3F72D4F2BFBF"/>
    <w:rsid w:val="00AB7F84"/>
    <w:pPr>
      <w:spacing w:after="0" w:line="240" w:lineRule="auto"/>
    </w:pPr>
    <w:rPr>
      <w:b/>
      <w:i/>
      <w:sz w:val="24"/>
      <w:szCs w:val="21"/>
    </w:rPr>
  </w:style>
  <w:style w:customStyle="1" w:styleId="CD599EEC0EA94A6DA7B35A2C5D4B31C4" w:type="paragraph">
    <w:name w:val="CD599EEC0EA94A6DA7B35A2C5D4B31C4"/>
    <w:rsid w:val="00AB7F84"/>
    <w:pPr>
      <w:spacing w:after="200" w:line="288" w:lineRule="auto"/>
    </w:pPr>
    <w:rPr>
      <w:sz w:val="21"/>
      <w:szCs w:val="21"/>
    </w:rPr>
  </w:style>
  <w:style w:customStyle="1" w:styleId="CE385FD1F8464895ADCCB3B5095C4E18" w:type="paragraph">
    <w:name w:val="CE385FD1F8464895ADCCB3B5095C4E18"/>
    <w:rsid w:val="00AB7F84"/>
    <w:pPr>
      <w:spacing w:after="200" w:line="288" w:lineRule="auto"/>
    </w:pPr>
    <w:rPr>
      <w:sz w:val="21"/>
      <w:szCs w:val="21"/>
    </w:rPr>
  </w:style>
  <w:style w:customStyle="1" w:styleId="D1FE162A24124D769746781455FC8951" w:type="paragraph">
    <w:name w:val="D1FE162A24124D769746781455FC8951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D2BE12449CAC472395ECABDA99A78F9D" w:type="paragraph">
    <w:name w:val="D2BE12449CAC472395ECABDA99A78F9D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D9A62DAC54DA47F1B7296D6275E05E96" w:type="paragraph">
    <w:name w:val="D9A62DAC54DA47F1B7296D6275E05E96"/>
    <w:rsid w:val="00AB7F84"/>
    <w:pPr>
      <w:spacing w:after="200" w:line="288" w:lineRule="auto"/>
    </w:pPr>
    <w:rPr>
      <w:sz w:val="21"/>
      <w:szCs w:val="21"/>
    </w:rPr>
  </w:style>
  <w:style w:customStyle="1" w:styleId="DE2EBC7C2BBE41B19272DCDDB38DE500" w:type="paragraph">
    <w:name w:val="DE2EBC7C2BBE41B19272DCDDB38DE500"/>
    <w:rsid w:val="00AB7F84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DF6B290E02F843A3A500A984714DFDED" w:type="paragraph">
    <w:name w:val="DF6B290E02F843A3A500A984714DFDED"/>
    <w:rsid w:val="00AB7F84"/>
    <w:pPr>
      <w:spacing w:after="0" w:line="240" w:lineRule="auto"/>
    </w:pPr>
    <w:rPr>
      <w:b/>
      <w:i/>
      <w:sz w:val="24"/>
      <w:szCs w:val="21"/>
    </w:rPr>
  </w:style>
  <w:style w:customStyle="1" w:styleId="DF90D76F17714015B32148728C5B8BB4" w:type="paragraph">
    <w:name w:val="DF90D76F17714015B32148728C5B8BB4"/>
    <w:rsid w:val="00AB7F84"/>
    <w:pPr>
      <w:spacing w:after="0" w:line="240" w:lineRule="auto"/>
    </w:pPr>
    <w:rPr>
      <w:b/>
      <w:i/>
      <w:sz w:val="24"/>
      <w:szCs w:val="21"/>
    </w:rPr>
  </w:style>
  <w:style w:customStyle="1" w:styleId="E02012A6B952428DBFA020250E8AF6E8" w:type="paragraph">
    <w:name w:val="E02012A6B952428DBFA020250E8AF6E8"/>
    <w:rsid w:val="00AB7F84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sz w:val="28"/>
      <w:szCs w:val="21"/>
      <w:u w:val="single"/>
    </w:rPr>
  </w:style>
  <w:style w:customStyle="1" w:styleId="E1851A7E1E154CF48B10C3BF67B6515E" w:type="paragraph">
    <w:name w:val="E1851A7E1E154CF48B10C3BF67B6515E"/>
    <w:rsid w:val="00AD498E"/>
    <w:rPr>
      <w:lang w:eastAsia="zh-CN"/>
    </w:rPr>
  </w:style>
  <w:style w:customStyle="1" w:styleId="E519BB0DA75F47A59A765D494F974F3D" w:type="paragraph">
    <w:name w:val="E519BB0DA75F47A59A765D494F974F3D"/>
    <w:rsid w:val="00AB7F84"/>
    <w:pPr>
      <w:keepNext/>
      <w:keepLines/>
      <w:spacing w:after="0" w:before="100" w:beforeAutospacing="1" w:line="288" w:lineRule="auto"/>
      <w:outlineLvl w:val="6"/>
    </w:pPr>
    <w:rPr>
      <w:rFonts w:asciiTheme="majorHAnsi" w:cstheme="majorBidi" w:eastAsiaTheme="majorEastAsia" w:hAnsiTheme="majorHAnsi"/>
      <w:b/>
      <w:bCs/>
      <w:sz w:val="28"/>
      <w:szCs w:val="21"/>
      <w:u w:val="single"/>
    </w:rPr>
  </w:style>
  <w:style w:customStyle="1" w:styleId="E5706793D1A042A9948E649D005492BD" w:type="paragraph">
    <w:name w:val="E5706793D1A042A9948E649D005492BD"/>
    <w:rsid w:val="00647DE5"/>
    <w:rPr>
      <w:lang w:eastAsia="zh-CN"/>
    </w:rPr>
  </w:style>
  <w:style w:customStyle="1" w:styleId="E8F4B0DF5529488BAD63D2EE5D814352" w:type="paragraph">
    <w:name w:val="E8F4B0DF5529488BAD63D2EE5D814352"/>
    <w:rsid w:val="00AB7F84"/>
    <w:pPr>
      <w:spacing w:after="0" w:line="240" w:lineRule="auto"/>
    </w:pPr>
    <w:rPr>
      <w:b/>
      <w:i/>
      <w:sz w:val="24"/>
      <w:szCs w:val="21"/>
    </w:rPr>
  </w:style>
  <w:style w:customStyle="1" w:styleId="E9759E8393364AE0A1B671EE605BD526" w:type="paragraph">
    <w:name w:val="E9759E8393364AE0A1B671EE605BD526"/>
    <w:rsid w:val="00647DE5"/>
    <w:rPr>
      <w:lang w:eastAsia="zh-CN"/>
    </w:rPr>
  </w:style>
  <w:style w:customStyle="1" w:styleId="EAFD2420C2274E0BB5B4CFC918784F5F" w:type="paragraph">
    <w:name w:val="EAFD2420C2274E0BB5B4CFC918784F5F"/>
    <w:rsid w:val="00AB7F84"/>
    <w:pPr>
      <w:spacing w:after="0" w:line="240" w:lineRule="auto"/>
    </w:pPr>
    <w:rPr>
      <w:b/>
      <w:i/>
      <w:sz w:val="24"/>
      <w:szCs w:val="21"/>
    </w:rPr>
  </w:style>
  <w:style w:customStyle="1" w:styleId="EBD7E632E5A249AEAED6220BCF8E57B71" w:type="paragraph">
    <w:name w:val="EBD7E632E5A249AEAED6220BCF8E57B71"/>
    <w:rsid w:val="00631E22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EBD7E632E5A249AEAED6220BCF8E57B72" w:type="paragraph">
    <w:name w:val="EBD7E632E5A249AEAED6220BCF8E57B72"/>
    <w:rsid w:val="004652DE"/>
    <w:pPr>
      <w:spacing w:after="200" w:line="288" w:lineRule="auto"/>
    </w:pPr>
    <w:rPr>
      <w:sz w:val="21"/>
      <w:szCs w:val="21"/>
    </w:rPr>
  </w:style>
  <w:style w:customStyle="1" w:styleId="F6DBF11A8E9E4A76A6F9B47344B51060" w:type="paragraph">
    <w:name w:val="F6DBF11A8E9E4A76A6F9B47344B51060"/>
    <w:rsid w:val="00AB7F84"/>
    <w:pPr>
      <w:keepNext/>
      <w:keepLines/>
      <w:spacing w:after="0" w:before="40" w:line="288" w:lineRule="auto"/>
      <w:outlineLvl w:val="4"/>
    </w:pPr>
    <w:rPr>
      <w:rFonts w:asciiTheme="majorHAnsi" w:cstheme="majorBidi" w:eastAsiaTheme="majorEastAsia" w:hAnsiTheme="majorHAnsi"/>
      <w:b/>
      <w:iCs/>
      <w:color w:themeColor="accent6" w:val="70AD47"/>
      <w:sz w:val="32"/>
    </w:rPr>
  </w:style>
  <w:style w:customStyle="1" w:styleId="F6E6300CCE9648AB94EA0A0C2E737836" w:type="paragraph">
    <w:name w:val="F6E6300CCE9648AB94EA0A0C2E737836"/>
    <w:rsid w:val="00AB7F84"/>
    <w:pPr>
      <w:spacing w:after="200" w:line="288" w:lineRule="auto"/>
    </w:pPr>
    <w:rPr>
      <w:sz w:val="21"/>
      <w:szCs w:val="21"/>
    </w:rPr>
  </w:style>
  <w:style w:customStyle="1" w:styleId="F9257BA19DD8427B91AFDDF7B636445F1" w:type="paragraph">
    <w:name w:val="F9257BA19DD8427B91AFDDF7B636445F1"/>
    <w:rsid w:val="00631E22"/>
    <w:pPr>
      <w:keepNext/>
      <w:keepLines/>
      <w:spacing w:after="0" w:before="80" w:line="288" w:lineRule="auto"/>
      <w:outlineLvl w:val="3"/>
    </w:pPr>
    <w:rPr>
      <w:rFonts w:asciiTheme="majorHAnsi" w:cstheme="majorBidi" w:eastAsiaTheme="majorEastAsia" w:hAnsiTheme="majorHAnsi"/>
      <w:color w:themeColor="accent6" w:val="70AD47"/>
    </w:rPr>
  </w:style>
  <w:style w:customStyle="1" w:styleId="F9257BA19DD8427B91AFDDF7B636445F2" w:type="paragraph">
    <w:name w:val="F9257BA19DD8427B91AFDDF7B636445F2"/>
    <w:rsid w:val="004652DE"/>
    <w:pPr>
      <w:spacing w:after="200" w:line="288" w:lineRule="auto"/>
    </w:pPr>
    <w:rPr>
      <w:sz w:val="21"/>
      <w:szCs w:val="21"/>
    </w:rPr>
  </w:style>
  <w:style w:customStyle="1" w:styleId="FA20EA1EBE984915B136EF8FCCFF8845" w:type="paragraph">
    <w:name w:val="FA20EA1EBE984915B136EF8FCCFF8845"/>
    <w:rsid w:val="002F1792"/>
    <w:pPr>
      <w:spacing w:after="200" w:line="288" w:lineRule="auto"/>
    </w:pPr>
    <w:rPr>
      <w:sz w:val="21"/>
      <w:szCs w:val="21"/>
    </w:rPr>
  </w:style>
  <w:style w:customStyle="1" w:styleId="SLReqReqPropertyName0" w:type="paragraph">
    <w:name w:val="SLReqReqPropertyName"/>
    <w:basedOn w:val="Normal"/>
    <w:next w:val="Normal"/>
    <w:link w:val="SLReqReqPropertyNameChar0"/>
    <w:qFormat/>
    <w:rsid w:val="00AD498E"/>
    <w:pPr>
      <w:spacing w:after="200" w:before="240" w:line="240" w:lineRule="auto"/>
    </w:pPr>
    <w:rPr>
      <w:rFonts w:ascii="Arial" w:cstheme="minorBidi" w:hAnsi="Arial"/>
      <w:b/>
      <w:color w:themeColor="text1" w:val="000000"/>
      <w:sz w:val="24"/>
      <w:szCs w:val="21"/>
    </w:rPr>
  </w:style>
  <w:style w:customStyle="1" w:styleId="SLReqReqPropertyNameChar0" w:type="character">
    <w:name w:val="SLReqReqPropertyName Char"/>
    <w:basedOn w:val="DefaultParagraphFont"/>
    <w:link w:val="SLReqReqPropertyName0"/>
    <w:rsid w:val="00AD498E"/>
    <w:rPr>
      <w:rFonts w:ascii="Arial" w:hAnsi="Arial"/>
      <w:b/>
      <w:color w:themeColor="text1" w:val="000000"/>
      <w:sz w:val="24"/>
      <w:szCs w:val="21"/>
    </w:rPr>
  </w:style>
  <w:style w:customStyle="1" w:styleId="SLreqReqPropertyName" w:type="paragraph">
    <w:name w:val="SLreqReqPropertyName"/>
    <w:basedOn w:val="SLReqReqSetsPropertyName"/>
    <w:next w:val="Normal"/>
    <w:link w:val="SLreqReqPropertyNameChar"/>
    <w:qFormat/>
    <w:rsid w:val="00AD498E"/>
  </w:style>
  <w:style w:customStyle="1" w:styleId="SLreqReqPropertyNameChar" w:type="character">
    <w:name w:val="SLreqReqPropertyName Char"/>
    <w:basedOn w:val="SLReqReqSetsPropertyNameChar"/>
    <w:link w:val="SLreqReqPropertyName"/>
    <w:rsid w:val="00AD498E"/>
    <w:rPr>
      <w:rFonts w:ascii="Arial" w:cstheme="majorBidi" w:eastAsiaTheme="majorEastAsia" w:hAnsi="Arial"/>
      <w:b/>
      <w:bCs/>
      <w:i w:val="0"/>
      <w:iCs w:val="0"/>
      <w:color w:themeColor="text1" w:val="00000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
<Relationships xmlns="http://schemas.openxmlformats.org/package/2006/relationships"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rId1" Target="../customXml/item1.xml" Type="http://schemas.openxmlformats.org/officeDocument/2006/relationships/customXml"/>
  <Relationship Id="rId11" Target="theme/theme1.xml" Type="http://schemas.openxmlformats.org/officeDocument/2006/relationships/theme"/>
  <Relationship Id="rId2" Target="numbering.xml" Type="http://schemas.openxmlformats.org/officeDocument/2006/relationships/numbering"/>
  <Relationship Id="rId3" Target="styles.xml" Type="http://schemas.openxmlformats.org/officeDocument/2006/relationships/styles"/>
  <Relationship Id="rId4" Target="settings.xml" Type="http://schemas.openxmlformats.org/officeDocument/2006/relationships/settings"/>
  <Relationship Id="rId5" Target="webSettings.xml" Type="http://schemas.openxmlformats.org/officeDocument/2006/relationships/webSettings"/>
  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440E-10B3-40F1-B75C-0F387A77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slreqrpttemplate_tt.dotx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MathWorks, Inc.</dc:creator>
  <cp:keywords/>
  <dc:description/>
  <cp:lastModifiedBy>Andrew Ou</cp:lastModifiedBy>
  <cp:revision>3</cp:revision>
  <cp:lastPrinted>2017-04-29T07:17:00Z</cp:lastPrinted>
  <dcterms:created xsi:type="dcterms:W3CDTF">2019-11-15T00:56:00Z</dcterms:created>
  <dcterms:modified xsi:type="dcterms:W3CDTF">2019-11-15T00:56:00Z</dcterms:modified>
</cp:coreProperties>
</file>